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D6479" w:rsidRPr="0070689E" w:rsidRDefault="00BD6479">
                                    <w:pPr>
                                      <w:pStyle w:val="Titel1"/>
                                      <w:rPr>
                                        <w:sz w:val="96"/>
                                        <w:szCs w:val="96"/>
                                      </w:rPr>
                                    </w:pPr>
                                    <w:r>
                                      <w:rPr>
                                        <w:sz w:val="96"/>
                                        <w:szCs w:val="96"/>
                                      </w:rPr>
                                      <w:t>Web- Programmierung</w:t>
                                    </w:r>
                                  </w:p>
                                </w:sdtContent>
                              </w:sdt>
                              <w:p w:rsidR="00BD6479" w:rsidRPr="003C7123" w:rsidRDefault="00BD6479">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D6479" w:rsidRPr="003C7123" w:rsidRDefault="00BD6479"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D6479" w:rsidRPr="0070689E" w:rsidRDefault="00BD6479">
                              <w:pPr>
                                <w:pStyle w:val="Titel1"/>
                                <w:rPr>
                                  <w:sz w:val="96"/>
                                  <w:szCs w:val="96"/>
                                </w:rPr>
                              </w:pPr>
                              <w:r>
                                <w:rPr>
                                  <w:sz w:val="96"/>
                                  <w:szCs w:val="96"/>
                                </w:rPr>
                                <w:t>Web- Programmierung</w:t>
                              </w:r>
                            </w:p>
                          </w:sdtContent>
                        </w:sdt>
                        <w:p w:rsidR="00BD6479" w:rsidRPr="003C7123" w:rsidRDefault="00BD6479">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D6479" w:rsidRPr="003C7123" w:rsidRDefault="00BD6479"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479" w:rsidRDefault="00C428E3">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BD6479">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D6479">
                                  <w:trPr>
                                    <w:trHeight w:hRule="exact" w:val="144"/>
                                    <w:jc w:val="right"/>
                                  </w:trPr>
                                  <w:tc>
                                    <w:tcPr>
                                      <w:tcW w:w="1666" w:type="pct"/>
                                    </w:tcPr>
                                    <w:p w:rsidR="00BD6479" w:rsidRDefault="00BD6479"/>
                                  </w:tc>
                                  <w:tc>
                                    <w:tcPr>
                                      <w:tcW w:w="1667" w:type="pct"/>
                                    </w:tcPr>
                                    <w:p w:rsidR="00BD6479" w:rsidRDefault="00BD6479"/>
                                  </w:tc>
                                  <w:tc>
                                    <w:tcPr>
                                      <w:tcW w:w="1667" w:type="pct"/>
                                    </w:tcPr>
                                    <w:p w:rsidR="00BD6479" w:rsidRDefault="00BD6479"/>
                                  </w:tc>
                                </w:tr>
                                <w:tr w:rsidR="00BD6479">
                                  <w:trPr>
                                    <w:jc w:val="right"/>
                                  </w:trPr>
                                  <w:tc>
                                    <w:tcPr>
                                      <w:tcW w:w="1666" w:type="pct"/>
                                      <w:tcMar>
                                        <w:bottom w:w="144" w:type="dxa"/>
                                      </w:tcMar>
                                    </w:tcPr>
                                    <w:p w:rsidR="00BD6479" w:rsidRPr="00774633" w:rsidRDefault="00BD6479">
                                      <w:pPr>
                                        <w:pStyle w:val="Fuzeile1"/>
                                        <w:rPr>
                                          <w:b/>
                                        </w:rPr>
                                      </w:pPr>
                                      <w:r w:rsidRPr="00774633">
                                        <w:rPr>
                                          <w:b/>
                                          <w:bCs/>
                                        </w:rPr>
                                        <w:t>Thomas Krieger</w:t>
                                      </w:r>
                                    </w:p>
                                    <w:p w:rsidR="00BD6479" w:rsidRPr="00774633" w:rsidRDefault="00BD6479"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D6479" w:rsidRPr="00774633" w:rsidRDefault="00BD6479"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D6479" w:rsidRPr="00774633" w:rsidRDefault="00BD6479">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D6479" w:rsidRPr="00774633" w:rsidRDefault="00BD6479" w:rsidP="00DB0F78">
                                          <w:pPr>
                                            <w:pStyle w:val="Fuzeile1"/>
                                            <w:rPr>
                                              <w:b/>
                                            </w:rPr>
                                          </w:pPr>
                                          <w:r w:rsidRPr="00774633">
                                            <w:rPr>
                                              <w:b/>
                                              <w:bCs/>
                                            </w:rPr>
                                            <w:t>Matrikel-Nr.: 2575</w:t>
                                          </w:r>
                                          <w:r>
                                            <w:rPr>
                                              <w:b/>
                                              <w:bCs/>
                                            </w:rPr>
                                            <w:t>23</w:t>
                                          </w:r>
                                        </w:p>
                                      </w:sdtContent>
                                    </w:sdt>
                                  </w:tc>
                                </w:tr>
                                <w:tr w:rsidR="00BD6479">
                                  <w:trPr>
                                    <w:trHeight w:hRule="exact" w:val="86"/>
                                    <w:jc w:val="right"/>
                                  </w:trPr>
                                  <w:tc>
                                    <w:tcPr>
                                      <w:tcW w:w="1666" w:type="pct"/>
                                      <w:shd w:val="clear" w:color="auto" w:fill="000000" w:themeFill="text1"/>
                                    </w:tcPr>
                                    <w:p w:rsidR="00BD6479" w:rsidRDefault="00BD6479">
                                      <w:pPr>
                                        <w:pStyle w:val="Fuzeile1"/>
                                        <w:rPr>
                                          <w:b/>
                                          <w:bCs/>
                                        </w:rPr>
                                      </w:pPr>
                                    </w:p>
                                  </w:tc>
                                  <w:tc>
                                    <w:tcPr>
                                      <w:tcW w:w="1667" w:type="pct"/>
                                      <w:shd w:val="clear" w:color="auto" w:fill="000000" w:themeFill="text1"/>
                                    </w:tcPr>
                                    <w:p w:rsidR="00BD6479" w:rsidRDefault="00BD6479">
                                      <w:pPr>
                                        <w:pStyle w:val="Fuzeile1"/>
                                      </w:pPr>
                                    </w:p>
                                  </w:tc>
                                  <w:tc>
                                    <w:tcPr>
                                      <w:tcW w:w="1667" w:type="pct"/>
                                      <w:shd w:val="clear" w:color="auto" w:fill="000000" w:themeFill="text1"/>
                                    </w:tcPr>
                                    <w:p w:rsidR="00BD6479" w:rsidRDefault="00BD6479">
                                      <w:pPr>
                                        <w:pStyle w:val="Fuzeile1"/>
                                      </w:pPr>
                                    </w:p>
                                  </w:tc>
                                </w:tr>
                              </w:tbl>
                              <w:p w:rsidR="00BD6479" w:rsidRDefault="00BD6479">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BD6479" w:rsidRDefault="00C428E3">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BD6479">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D6479">
                            <w:trPr>
                              <w:trHeight w:hRule="exact" w:val="144"/>
                              <w:jc w:val="right"/>
                            </w:trPr>
                            <w:tc>
                              <w:tcPr>
                                <w:tcW w:w="1666" w:type="pct"/>
                              </w:tcPr>
                              <w:p w:rsidR="00BD6479" w:rsidRDefault="00BD6479"/>
                            </w:tc>
                            <w:tc>
                              <w:tcPr>
                                <w:tcW w:w="1667" w:type="pct"/>
                              </w:tcPr>
                              <w:p w:rsidR="00BD6479" w:rsidRDefault="00BD6479"/>
                            </w:tc>
                            <w:tc>
                              <w:tcPr>
                                <w:tcW w:w="1667" w:type="pct"/>
                              </w:tcPr>
                              <w:p w:rsidR="00BD6479" w:rsidRDefault="00BD6479"/>
                            </w:tc>
                          </w:tr>
                          <w:tr w:rsidR="00BD6479">
                            <w:trPr>
                              <w:jc w:val="right"/>
                            </w:trPr>
                            <w:tc>
                              <w:tcPr>
                                <w:tcW w:w="1666" w:type="pct"/>
                                <w:tcMar>
                                  <w:bottom w:w="144" w:type="dxa"/>
                                </w:tcMar>
                              </w:tcPr>
                              <w:p w:rsidR="00BD6479" w:rsidRPr="00774633" w:rsidRDefault="00BD6479">
                                <w:pPr>
                                  <w:pStyle w:val="Fuzeile1"/>
                                  <w:rPr>
                                    <w:b/>
                                  </w:rPr>
                                </w:pPr>
                                <w:r w:rsidRPr="00774633">
                                  <w:rPr>
                                    <w:b/>
                                    <w:bCs/>
                                  </w:rPr>
                                  <w:t>Thomas Krieger</w:t>
                                </w:r>
                              </w:p>
                              <w:p w:rsidR="00BD6479" w:rsidRPr="00774633" w:rsidRDefault="00BD6479"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D6479" w:rsidRPr="00774633" w:rsidRDefault="00BD6479"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D6479" w:rsidRPr="00774633" w:rsidRDefault="00BD6479">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D6479" w:rsidRPr="00774633" w:rsidRDefault="00BD6479" w:rsidP="00DB0F78">
                                    <w:pPr>
                                      <w:pStyle w:val="Fuzeile1"/>
                                      <w:rPr>
                                        <w:b/>
                                      </w:rPr>
                                    </w:pPr>
                                    <w:r w:rsidRPr="00774633">
                                      <w:rPr>
                                        <w:b/>
                                        <w:bCs/>
                                      </w:rPr>
                                      <w:t>Matrikel-Nr.: 2575</w:t>
                                    </w:r>
                                    <w:r>
                                      <w:rPr>
                                        <w:b/>
                                        <w:bCs/>
                                      </w:rPr>
                                      <w:t>23</w:t>
                                    </w:r>
                                  </w:p>
                                </w:sdtContent>
                              </w:sdt>
                            </w:tc>
                          </w:tr>
                          <w:tr w:rsidR="00BD6479">
                            <w:trPr>
                              <w:trHeight w:hRule="exact" w:val="86"/>
                              <w:jc w:val="right"/>
                            </w:trPr>
                            <w:tc>
                              <w:tcPr>
                                <w:tcW w:w="1666" w:type="pct"/>
                                <w:shd w:val="clear" w:color="auto" w:fill="000000" w:themeFill="text1"/>
                              </w:tcPr>
                              <w:p w:rsidR="00BD6479" w:rsidRDefault="00BD6479">
                                <w:pPr>
                                  <w:pStyle w:val="Fuzeile1"/>
                                  <w:rPr>
                                    <w:b/>
                                    <w:bCs/>
                                  </w:rPr>
                                </w:pPr>
                              </w:p>
                            </w:tc>
                            <w:tc>
                              <w:tcPr>
                                <w:tcW w:w="1667" w:type="pct"/>
                                <w:shd w:val="clear" w:color="auto" w:fill="000000" w:themeFill="text1"/>
                              </w:tcPr>
                              <w:p w:rsidR="00BD6479" w:rsidRDefault="00BD6479">
                                <w:pPr>
                                  <w:pStyle w:val="Fuzeile1"/>
                                </w:pPr>
                              </w:p>
                            </w:tc>
                            <w:tc>
                              <w:tcPr>
                                <w:tcW w:w="1667" w:type="pct"/>
                                <w:shd w:val="clear" w:color="auto" w:fill="000000" w:themeFill="text1"/>
                              </w:tcPr>
                              <w:p w:rsidR="00BD6479" w:rsidRDefault="00BD6479">
                                <w:pPr>
                                  <w:pStyle w:val="Fuzeile1"/>
                                </w:pPr>
                              </w:p>
                            </w:tc>
                          </w:tr>
                        </w:tbl>
                        <w:p w:rsidR="00BD6479" w:rsidRDefault="00BD6479">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bookmarkStart w:id="0" w:name="_GoBack"/>
          <w:bookmarkEnd w:id="0"/>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rPr>
          <w:color w:val="auto"/>
        </w:rPr>
      </w:sdtEndPr>
      <w:sdtContent>
        <w:p w:rsidR="00C92A2A" w:rsidRDefault="00C92A2A">
          <w:pPr>
            <w:pStyle w:val="Inhaltsverzeichnisberschrift"/>
          </w:pPr>
          <w:r>
            <w:t>Inhaltsverzeichnis</w:t>
          </w:r>
        </w:p>
        <w:p w:rsidR="00B514A8" w:rsidRPr="00B514A8" w:rsidRDefault="00C92A2A">
          <w:pPr>
            <w:pStyle w:val="Verzeichnis1"/>
            <w:tabs>
              <w:tab w:val="right" w:leader="dot" w:pos="8186"/>
            </w:tabs>
            <w:rPr>
              <w:rFonts w:eastAsiaTheme="minorEastAsia"/>
              <w:noProof/>
              <w:color w:val="auto"/>
            </w:rPr>
          </w:pPr>
          <w:r w:rsidRPr="001A1A7A">
            <w:rPr>
              <w:color w:val="auto"/>
            </w:rPr>
            <w:fldChar w:fldCharType="begin"/>
          </w:r>
          <w:r w:rsidRPr="001A1A7A">
            <w:rPr>
              <w:color w:val="auto"/>
            </w:rPr>
            <w:instrText xml:space="preserve"> TOC \o "1-3" \h \z \u </w:instrText>
          </w:r>
          <w:r w:rsidRPr="001A1A7A">
            <w:rPr>
              <w:color w:val="auto"/>
            </w:rPr>
            <w:fldChar w:fldCharType="separate"/>
          </w:r>
          <w:hyperlink w:anchor="_Toc440814111" w:history="1">
            <w:r w:rsidR="00B514A8" w:rsidRPr="00B514A8">
              <w:rPr>
                <w:rStyle w:val="Hyperlink"/>
                <w:noProof/>
              </w:rPr>
              <w:t>1. Einführung</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_Toc440814111 \h </w:instrText>
            </w:r>
            <w:r w:rsidR="00B514A8" w:rsidRPr="00B514A8">
              <w:rPr>
                <w:noProof/>
                <w:webHidden/>
              </w:rPr>
            </w:r>
            <w:r w:rsidR="00B514A8" w:rsidRPr="00B514A8">
              <w:rPr>
                <w:noProof/>
                <w:webHidden/>
              </w:rPr>
              <w:fldChar w:fldCharType="separate"/>
            </w:r>
            <w:r w:rsidR="007B6339">
              <w:rPr>
                <w:noProof/>
                <w:webHidden/>
              </w:rPr>
              <w:t>1</w:t>
            </w:r>
            <w:r w:rsidR="00B514A8" w:rsidRPr="00B514A8">
              <w:rPr>
                <w:noProof/>
                <w:webHidden/>
              </w:rPr>
              <w:fldChar w:fldCharType="end"/>
            </w:r>
          </w:hyperlink>
        </w:p>
        <w:p w:rsidR="00B514A8" w:rsidRPr="00B514A8" w:rsidRDefault="00C428E3">
          <w:pPr>
            <w:pStyle w:val="Verzeichnis2"/>
            <w:tabs>
              <w:tab w:val="right" w:leader="dot" w:pos="8186"/>
            </w:tabs>
            <w:rPr>
              <w:rFonts w:eastAsiaTheme="minorEastAsia"/>
              <w:noProof/>
              <w:color w:val="auto"/>
            </w:rPr>
          </w:pPr>
          <w:hyperlink w:anchor="_Toc440814112" w:history="1">
            <w:r w:rsidR="00B514A8" w:rsidRPr="00B514A8">
              <w:rPr>
                <w:rStyle w:val="Hyperlink"/>
                <w:noProof/>
              </w:rPr>
              <w:t>1.1 Projektbeschreibung</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_Toc440814112 \h </w:instrText>
            </w:r>
            <w:r w:rsidR="00B514A8" w:rsidRPr="00B514A8">
              <w:rPr>
                <w:noProof/>
                <w:webHidden/>
              </w:rPr>
            </w:r>
            <w:r w:rsidR="00B514A8" w:rsidRPr="00B514A8">
              <w:rPr>
                <w:noProof/>
                <w:webHidden/>
              </w:rPr>
              <w:fldChar w:fldCharType="separate"/>
            </w:r>
            <w:r w:rsidR="007B6339">
              <w:rPr>
                <w:noProof/>
                <w:webHidden/>
              </w:rPr>
              <w:t>1</w:t>
            </w:r>
            <w:r w:rsidR="00B514A8" w:rsidRPr="00B514A8">
              <w:rPr>
                <w:noProof/>
                <w:webHidden/>
              </w:rPr>
              <w:fldChar w:fldCharType="end"/>
            </w:r>
          </w:hyperlink>
        </w:p>
        <w:p w:rsidR="00B514A8" w:rsidRPr="00B514A8" w:rsidRDefault="00C428E3">
          <w:pPr>
            <w:pStyle w:val="Verzeichnis2"/>
            <w:tabs>
              <w:tab w:val="right" w:leader="dot" w:pos="8186"/>
            </w:tabs>
            <w:rPr>
              <w:rFonts w:eastAsiaTheme="minorEastAsia"/>
              <w:noProof/>
              <w:color w:val="auto"/>
            </w:rPr>
          </w:pPr>
          <w:hyperlink w:anchor="_Toc440814113" w:history="1">
            <w:r w:rsidR="00B514A8" w:rsidRPr="00B514A8">
              <w:rPr>
                <w:rStyle w:val="Hyperlink"/>
                <w:noProof/>
              </w:rPr>
              <w:t>1.2 Funktionen von Comeet</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_Toc440814113 \h </w:instrText>
            </w:r>
            <w:r w:rsidR="00B514A8" w:rsidRPr="00B514A8">
              <w:rPr>
                <w:noProof/>
                <w:webHidden/>
              </w:rPr>
            </w:r>
            <w:r w:rsidR="00B514A8" w:rsidRPr="00B514A8">
              <w:rPr>
                <w:noProof/>
                <w:webHidden/>
              </w:rPr>
              <w:fldChar w:fldCharType="separate"/>
            </w:r>
            <w:r w:rsidR="007B6339">
              <w:rPr>
                <w:noProof/>
                <w:webHidden/>
              </w:rPr>
              <w:t>2</w:t>
            </w:r>
            <w:r w:rsidR="00B514A8" w:rsidRPr="00B514A8">
              <w:rPr>
                <w:noProof/>
                <w:webHidden/>
              </w:rPr>
              <w:fldChar w:fldCharType="end"/>
            </w:r>
          </w:hyperlink>
        </w:p>
        <w:p w:rsidR="00B514A8" w:rsidRPr="00B514A8" w:rsidRDefault="00C428E3">
          <w:pPr>
            <w:pStyle w:val="Verzeichnis2"/>
            <w:tabs>
              <w:tab w:val="right" w:leader="dot" w:pos="8186"/>
            </w:tabs>
            <w:rPr>
              <w:rFonts w:eastAsiaTheme="minorEastAsia"/>
              <w:noProof/>
              <w:color w:val="auto"/>
            </w:rPr>
          </w:pPr>
          <w:hyperlink w:anchor="_Toc440814114" w:history="1">
            <w:r w:rsidR="00B514A8" w:rsidRPr="00B514A8">
              <w:rPr>
                <w:rStyle w:val="Hyperlink"/>
                <w:noProof/>
              </w:rPr>
              <w:t>1.3 Zusätzliche Ziele</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_Toc440814114 \h </w:instrText>
            </w:r>
            <w:r w:rsidR="00B514A8" w:rsidRPr="00B514A8">
              <w:rPr>
                <w:noProof/>
                <w:webHidden/>
              </w:rPr>
            </w:r>
            <w:r w:rsidR="00B514A8" w:rsidRPr="00B514A8">
              <w:rPr>
                <w:noProof/>
                <w:webHidden/>
              </w:rPr>
              <w:fldChar w:fldCharType="separate"/>
            </w:r>
            <w:r w:rsidR="007B6339">
              <w:rPr>
                <w:noProof/>
                <w:webHidden/>
              </w:rPr>
              <w:t>2</w:t>
            </w:r>
            <w:r w:rsidR="00B514A8" w:rsidRPr="00B514A8">
              <w:rPr>
                <w:noProof/>
                <w:webHidden/>
              </w:rPr>
              <w:fldChar w:fldCharType="end"/>
            </w:r>
          </w:hyperlink>
        </w:p>
        <w:p w:rsidR="00B514A8" w:rsidRPr="00B514A8" w:rsidRDefault="00C428E3">
          <w:pPr>
            <w:pStyle w:val="Verzeichnis2"/>
            <w:tabs>
              <w:tab w:val="right" w:leader="dot" w:pos="8186"/>
            </w:tabs>
            <w:rPr>
              <w:rFonts w:eastAsiaTheme="minorEastAsia"/>
              <w:noProof/>
              <w:color w:val="auto"/>
            </w:rPr>
          </w:pPr>
          <w:hyperlink w:anchor="_Toc440814115" w:history="1">
            <w:r w:rsidR="00B514A8" w:rsidRPr="00B514A8">
              <w:rPr>
                <w:rStyle w:val="Hyperlink"/>
                <w:noProof/>
              </w:rPr>
              <w:t>1.4 Verwendete Technologien</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_Toc440814115 \h </w:instrText>
            </w:r>
            <w:r w:rsidR="00B514A8" w:rsidRPr="00B514A8">
              <w:rPr>
                <w:noProof/>
                <w:webHidden/>
              </w:rPr>
            </w:r>
            <w:r w:rsidR="00B514A8" w:rsidRPr="00B514A8">
              <w:rPr>
                <w:noProof/>
                <w:webHidden/>
              </w:rPr>
              <w:fldChar w:fldCharType="separate"/>
            </w:r>
            <w:r w:rsidR="007B6339">
              <w:rPr>
                <w:noProof/>
                <w:webHidden/>
              </w:rPr>
              <w:t>2</w:t>
            </w:r>
            <w:r w:rsidR="00B514A8" w:rsidRPr="00B514A8">
              <w:rPr>
                <w:noProof/>
                <w:webHidden/>
              </w:rPr>
              <w:fldChar w:fldCharType="end"/>
            </w:r>
          </w:hyperlink>
        </w:p>
        <w:p w:rsidR="00B514A8" w:rsidRPr="00B514A8" w:rsidRDefault="00C428E3">
          <w:pPr>
            <w:pStyle w:val="Verzeichnis3"/>
            <w:rPr>
              <w:rFonts w:cstheme="minorBidi"/>
              <w:noProof/>
              <w:sz w:val="20"/>
              <w:szCs w:val="20"/>
            </w:rPr>
          </w:pPr>
          <w:hyperlink w:anchor="_Toc440814116" w:history="1">
            <w:r w:rsidR="00B514A8" w:rsidRPr="00B514A8">
              <w:rPr>
                <w:rStyle w:val="Hyperlink"/>
                <w:noProof/>
                <w:sz w:val="20"/>
                <w:szCs w:val="20"/>
              </w:rPr>
              <w:t>1.4.1 Grunt</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_Toc440814116 \h </w:instrText>
            </w:r>
            <w:r w:rsidR="00B514A8" w:rsidRPr="00B514A8">
              <w:rPr>
                <w:noProof/>
                <w:webHidden/>
                <w:sz w:val="20"/>
                <w:szCs w:val="20"/>
              </w:rPr>
            </w:r>
            <w:r w:rsidR="00B514A8" w:rsidRPr="00B514A8">
              <w:rPr>
                <w:noProof/>
                <w:webHidden/>
                <w:sz w:val="20"/>
                <w:szCs w:val="20"/>
              </w:rPr>
              <w:fldChar w:fldCharType="separate"/>
            </w:r>
            <w:r w:rsidR="007B6339">
              <w:rPr>
                <w:noProof/>
                <w:webHidden/>
                <w:sz w:val="20"/>
                <w:szCs w:val="20"/>
              </w:rPr>
              <w:t>2</w:t>
            </w:r>
            <w:r w:rsidR="00B514A8" w:rsidRPr="00B514A8">
              <w:rPr>
                <w:noProof/>
                <w:webHidden/>
                <w:sz w:val="20"/>
                <w:szCs w:val="20"/>
              </w:rPr>
              <w:fldChar w:fldCharType="end"/>
            </w:r>
          </w:hyperlink>
        </w:p>
        <w:p w:rsidR="00B514A8" w:rsidRPr="00B514A8" w:rsidRDefault="00C428E3">
          <w:pPr>
            <w:pStyle w:val="Verzeichnis3"/>
            <w:rPr>
              <w:rFonts w:cstheme="minorBidi"/>
              <w:noProof/>
              <w:sz w:val="20"/>
              <w:szCs w:val="20"/>
            </w:rPr>
          </w:pPr>
          <w:hyperlink w:anchor="_Toc440814117" w:history="1">
            <w:r w:rsidR="00B514A8" w:rsidRPr="00B514A8">
              <w:rPr>
                <w:rStyle w:val="Hyperlink"/>
                <w:noProof/>
                <w:sz w:val="20"/>
                <w:szCs w:val="20"/>
              </w:rPr>
              <w:t>1.4.2 Less / CSS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_Toc440814117 \h </w:instrText>
            </w:r>
            <w:r w:rsidR="00B514A8" w:rsidRPr="00B514A8">
              <w:rPr>
                <w:noProof/>
                <w:webHidden/>
                <w:sz w:val="20"/>
                <w:szCs w:val="20"/>
              </w:rPr>
            </w:r>
            <w:r w:rsidR="00B514A8" w:rsidRPr="00B514A8">
              <w:rPr>
                <w:noProof/>
                <w:webHidden/>
                <w:sz w:val="20"/>
                <w:szCs w:val="20"/>
              </w:rPr>
              <w:fldChar w:fldCharType="separate"/>
            </w:r>
            <w:r w:rsidR="007B6339">
              <w:rPr>
                <w:noProof/>
                <w:webHidden/>
                <w:sz w:val="20"/>
                <w:szCs w:val="20"/>
              </w:rPr>
              <w:t>3</w:t>
            </w:r>
            <w:r w:rsidR="00B514A8" w:rsidRPr="00B514A8">
              <w:rPr>
                <w:noProof/>
                <w:webHidden/>
                <w:sz w:val="20"/>
                <w:szCs w:val="20"/>
              </w:rPr>
              <w:fldChar w:fldCharType="end"/>
            </w:r>
          </w:hyperlink>
        </w:p>
        <w:p w:rsidR="00B514A8" w:rsidRPr="00B514A8" w:rsidRDefault="00C428E3">
          <w:pPr>
            <w:pStyle w:val="Verzeichnis3"/>
            <w:rPr>
              <w:rFonts w:cstheme="minorBidi"/>
              <w:noProof/>
              <w:sz w:val="20"/>
              <w:szCs w:val="20"/>
            </w:rPr>
          </w:pPr>
          <w:hyperlink w:anchor="_Toc440814118" w:history="1">
            <w:r w:rsidR="00B514A8" w:rsidRPr="00B514A8">
              <w:rPr>
                <w:rStyle w:val="Hyperlink"/>
                <w:noProof/>
                <w:sz w:val="20"/>
                <w:szCs w:val="20"/>
              </w:rPr>
              <w:t>1.4.3 Bootstrap Grid System</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_Toc440814118 \h </w:instrText>
            </w:r>
            <w:r w:rsidR="00B514A8" w:rsidRPr="00B514A8">
              <w:rPr>
                <w:noProof/>
                <w:webHidden/>
                <w:sz w:val="20"/>
                <w:szCs w:val="20"/>
              </w:rPr>
            </w:r>
            <w:r w:rsidR="00B514A8" w:rsidRPr="00B514A8">
              <w:rPr>
                <w:noProof/>
                <w:webHidden/>
                <w:sz w:val="20"/>
                <w:szCs w:val="20"/>
              </w:rPr>
              <w:fldChar w:fldCharType="separate"/>
            </w:r>
            <w:r w:rsidR="007B6339">
              <w:rPr>
                <w:noProof/>
                <w:webHidden/>
                <w:sz w:val="20"/>
                <w:szCs w:val="20"/>
              </w:rPr>
              <w:t>3</w:t>
            </w:r>
            <w:r w:rsidR="00B514A8" w:rsidRPr="00B514A8">
              <w:rPr>
                <w:noProof/>
                <w:webHidden/>
                <w:sz w:val="20"/>
                <w:szCs w:val="20"/>
              </w:rPr>
              <w:fldChar w:fldCharType="end"/>
            </w:r>
          </w:hyperlink>
        </w:p>
        <w:p w:rsidR="00B514A8" w:rsidRPr="00B514A8" w:rsidRDefault="00C428E3">
          <w:pPr>
            <w:pStyle w:val="Verzeichnis3"/>
            <w:rPr>
              <w:rFonts w:cstheme="minorBidi"/>
              <w:noProof/>
              <w:sz w:val="20"/>
              <w:szCs w:val="20"/>
            </w:rPr>
          </w:pPr>
          <w:hyperlink w:anchor="_Toc440814119" w:history="1">
            <w:r w:rsidR="00B514A8" w:rsidRPr="00B514A8">
              <w:rPr>
                <w:rStyle w:val="Hyperlink"/>
                <w:noProof/>
                <w:sz w:val="20"/>
                <w:szCs w:val="20"/>
              </w:rPr>
              <w:t>1.4.4 Handlebars / HTML</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_Toc440814119 \h </w:instrText>
            </w:r>
            <w:r w:rsidR="00B514A8" w:rsidRPr="00B514A8">
              <w:rPr>
                <w:noProof/>
                <w:webHidden/>
                <w:sz w:val="20"/>
                <w:szCs w:val="20"/>
              </w:rPr>
            </w:r>
            <w:r w:rsidR="00B514A8" w:rsidRPr="00B514A8">
              <w:rPr>
                <w:noProof/>
                <w:webHidden/>
                <w:sz w:val="20"/>
                <w:szCs w:val="20"/>
              </w:rPr>
              <w:fldChar w:fldCharType="separate"/>
            </w:r>
            <w:r w:rsidR="007B6339">
              <w:rPr>
                <w:noProof/>
                <w:webHidden/>
                <w:sz w:val="20"/>
                <w:szCs w:val="20"/>
              </w:rPr>
              <w:t>3</w:t>
            </w:r>
            <w:r w:rsidR="00B514A8" w:rsidRPr="00B514A8">
              <w:rPr>
                <w:noProof/>
                <w:webHidden/>
                <w:sz w:val="20"/>
                <w:szCs w:val="20"/>
              </w:rPr>
              <w:fldChar w:fldCharType="end"/>
            </w:r>
          </w:hyperlink>
        </w:p>
        <w:p w:rsidR="00B514A8" w:rsidRPr="00B514A8" w:rsidRDefault="00C428E3">
          <w:pPr>
            <w:pStyle w:val="Verzeichnis3"/>
            <w:rPr>
              <w:rFonts w:cstheme="minorBidi"/>
              <w:noProof/>
              <w:sz w:val="20"/>
              <w:szCs w:val="20"/>
            </w:rPr>
          </w:pPr>
          <w:hyperlink w:anchor="_Toc440814120" w:history="1">
            <w:r w:rsidR="00B514A8" w:rsidRPr="00B514A8">
              <w:rPr>
                <w:rStyle w:val="Hyperlink"/>
                <w:noProof/>
                <w:sz w:val="20"/>
                <w:szCs w:val="20"/>
              </w:rPr>
              <w:t>1.4.5 JavaScript Clientseitig</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_Toc440814120 \h </w:instrText>
            </w:r>
            <w:r w:rsidR="00B514A8" w:rsidRPr="00B514A8">
              <w:rPr>
                <w:noProof/>
                <w:webHidden/>
                <w:sz w:val="20"/>
                <w:szCs w:val="20"/>
              </w:rPr>
            </w:r>
            <w:r w:rsidR="00B514A8" w:rsidRPr="00B514A8">
              <w:rPr>
                <w:noProof/>
                <w:webHidden/>
                <w:sz w:val="20"/>
                <w:szCs w:val="20"/>
              </w:rPr>
              <w:fldChar w:fldCharType="separate"/>
            </w:r>
            <w:r w:rsidR="007B6339">
              <w:rPr>
                <w:noProof/>
                <w:webHidden/>
                <w:sz w:val="20"/>
                <w:szCs w:val="20"/>
              </w:rPr>
              <w:t>4</w:t>
            </w:r>
            <w:r w:rsidR="00B514A8" w:rsidRPr="00B514A8">
              <w:rPr>
                <w:noProof/>
                <w:webHidden/>
                <w:sz w:val="20"/>
                <w:szCs w:val="20"/>
              </w:rPr>
              <w:fldChar w:fldCharType="end"/>
            </w:r>
          </w:hyperlink>
        </w:p>
        <w:p w:rsidR="00B514A8" w:rsidRPr="00B514A8" w:rsidRDefault="00C428E3">
          <w:pPr>
            <w:pStyle w:val="Verzeichnis3"/>
            <w:rPr>
              <w:rFonts w:cstheme="minorBidi"/>
              <w:noProof/>
              <w:sz w:val="20"/>
              <w:szCs w:val="20"/>
            </w:rPr>
          </w:pPr>
          <w:hyperlink w:anchor="_Toc440814121" w:history="1">
            <w:r w:rsidR="00B514A8" w:rsidRPr="00B514A8">
              <w:rPr>
                <w:rStyle w:val="Hyperlink"/>
                <w:noProof/>
                <w:sz w:val="20"/>
                <w:szCs w:val="20"/>
              </w:rPr>
              <w:t>1.4.6 JavaScript Serverseitig (Express)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_Toc440814121 \h </w:instrText>
            </w:r>
            <w:r w:rsidR="00B514A8" w:rsidRPr="00B514A8">
              <w:rPr>
                <w:noProof/>
                <w:webHidden/>
                <w:sz w:val="20"/>
                <w:szCs w:val="20"/>
              </w:rPr>
            </w:r>
            <w:r w:rsidR="00B514A8" w:rsidRPr="00B514A8">
              <w:rPr>
                <w:noProof/>
                <w:webHidden/>
                <w:sz w:val="20"/>
                <w:szCs w:val="20"/>
              </w:rPr>
              <w:fldChar w:fldCharType="separate"/>
            </w:r>
            <w:r w:rsidR="007B6339">
              <w:rPr>
                <w:noProof/>
                <w:webHidden/>
                <w:sz w:val="20"/>
                <w:szCs w:val="20"/>
              </w:rPr>
              <w:t>4</w:t>
            </w:r>
            <w:r w:rsidR="00B514A8" w:rsidRPr="00B514A8">
              <w:rPr>
                <w:noProof/>
                <w:webHidden/>
                <w:sz w:val="20"/>
                <w:szCs w:val="20"/>
              </w:rPr>
              <w:fldChar w:fldCharType="end"/>
            </w:r>
          </w:hyperlink>
        </w:p>
        <w:p w:rsidR="00B514A8" w:rsidRPr="00B514A8" w:rsidRDefault="00C428E3">
          <w:pPr>
            <w:pStyle w:val="Verzeichnis3"/>
            <w:rPr>
              <w:rFonts w:cstheme="minorBidi"/>
              <w:noProof/>
              <w:sz w:val="20"/>
              <w:szCs w:val="20"/>
            </w:rPr>
          </w:pPr>
          <w:hyperlink w:anchor="_Toc440814122" w:history="1">
            <w:r w:rsidR="00B514A8" w:rsidRPr="00B514A8">
              <w:rPr>
                <w:rStyle w:val="Hyperlink"/>
                <w:noProof/>
                <w:sz w:val="20"/>
                <w:szCs w:val="20"/>
              </w:rPr>
              <w:t>1.4.7 Pickaday Datepicker</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_Toc440814122 \h </w:instrText>
            </w:r>
            <w:r w:rsidR="00B514A8" w:rsidRPr="00B514A8">
              <w:rPr>
                <w:noProof/>
                <w:webHidden/>
                <w:sz w:val="20"/>
                <w:szCs w:val="20"/>
              </w:rPr>
            </w:r>
            <w:r w:rsidR="00B514A8" w:rsidRPr="00B514A8">
              <w:rPr>
                <w:noProof/>
                <w:webHidden/>
                <w:sz w:val="20"/>
                <w:szCs w:val="20"/>
              </w:rPr>
              <w:fldChar w:fldCharType="separate"/>
            </w:r>
            <w:r w:rsidR="007B6339">
              <w:rPr>
                <w:noProof/>
                <w:webHidden/>
                <w:sz w:val="20"/>
                <w:szCs w:val="20"/>
              </w:rPr>
              <w:t>4</w:t>
            </w:r>
            <w:r w:rsidR="00B514A8" w:rsidRPr="00B514A8">
              <w:rPr>
                <w:noProof/>
                <w:webHidden/>
                <w:sz w:val="20"/>
                <w:szCs w:val="20"/>
              </w:rPr>
              <w:fldChar w:fldCharType="end"/>
            </w:r>
          </w:hyperlink>
        </w:p>
        <w:p w:rsidR="00B514A8" w:rsidRPr="00B514A8" w:rsidRDefault="00C428E3">
          <w:pPr>
            <w:pStyle w:val="Verzeichnis3"/>
            <w:rPr>
              <w:rFonts w:cstheme="minorBidi"/>
              <w:noProof/>
              <w:sz w:val="20"/>
              <w:szCs w:val="20"/>
            </w:rPr>
          </w:pPr>
          <w:hyperlink w:anchor="_Toc440814123" w:history="1">
            <w:r w:rsidR="00B514A8" w:rsidRPr="00B514A8">
              <w:rPr>
                <w:rStyle w:val="Hyperlink"/>
                <w:noProof/>
                <w:sz w:val="20"/>
                <w:szCs w:val="20"/>
              </w:rPr>
              <w:t>1.4.8 MySQL</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_Toc440814123 \h </w:instrText>
            </w:r>
            <w:r w:rsidR="00B514A8" w:rsidRPr="00B514A8">
              <w:rPr>
                <w:noProof/>
                <w:webHidden/>
                <w:sz w:val="20"/>
                <w:szCs w:val="20"/>
              </w:rPr>
            </w:r>
            <w:r w:rsidR="00B514A8" w:rsidRPr="00B514A8">
              <w:rPr>
                <w:noProof/>
                <w:webHidden/>
                <w:sz w:val="20"/>
                <w:szCs w:val="20"/>
              </w:rPr>
              <w:fldChar w:fldCharType="separate"/>
            </w:r>
            <w:r w:rsidR="007B6339">
              <w:rPr>
                <w:noProof/>
                <w:webHidden/>
                <w:sz w:val="20"/>
                <w:szCs w:val="20"/>
              </w:rPr>
              <w:t>5</w:t>
            </w:r>
            <w:r w:rsidR="00B514A8" w:rsidRPr="00B514A8">
              <w:rPr>
                <w:noProof/>
                <w:webHidden/>
                <w:sz w:val="20"/>
                <w:szCs w:val="20"/>
              </w:rPr>
              <w:fldChar w:fldCharType="end"/>
            </w:r>
          </w:hyperlink>
        </w:p>
        <w:p w:rsidR="00B514A8" w:rsidRPr="00B514A8" w:rsidRDefault="00C428E3">
          <w:pPr>
            <w:pStyle w:val="Verzeichnis3"/>
            <w:rPr>
              <w:rFonts w:cstheme="minorBidi"/>
              <w:noProof/>
              <w:sz w:val="20"/>
              <w:szCs w:val="20"/>
            </w:rPr>
          </w:pPr>
          <w:hyperlink w:anchor="_Toc440814124" w:history="1">
            <w:r w:rsidR="00B514A8" w:rsidRPr="00B514A8">
              <w:rPr>
                <w:rStyle w:val="Hyperlink"/>
                <w:noProof/>
                <w:sz w:val="20"/>
                <w:szCs w:val="20"/>
              </w:rPr>
              <w:t>1.4.9 PHP</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_Toc440814124 \h </w:instrText>
            </w:r>
            <w:r w:rsidR="00B514A8" w:rsidRPr="00B514A8">
              <w:rPr>
                <w:noProof/>
                <w:webHidden/>
                <w:sz w:val="20"/>
                <w:szCs w:val="20"/>
              </w:rPr>
            </w:r>
            <w:r w:rsidR="00B514A8" w:rsidRPr="00B514A8">
              <w:rPr>
                <w:noProof/>
                <w:webHidden/>
                <w:sz w:val="20"/>
                <w:szCs w:val="20"/>
              </w:rPr>
              <w:fldChar w:fldCharType="separate"/>
            </w:r>
            <w:r w:rsidR="007B6339">
              <w:rPr>
                <w:noProof/>
                <w:webHidden/>
                <w:sz w:val="20"/>
                <w:szCs w:val="20"/>
              </w:rPr>
              <w:t>5</w:t>
            </w:r>
            <w:r w:rsidR="00B514A8" w:rsidRPr="00B514A8">
              <w:rPr>
                <w:noProof/>
                <w:webHidden/>
                <w:sz w:val="20"/>
                <w:szCs w:val="20"/>
              </w:rPr>
              <w:fldChar w:fldCharType="end"/>
            </w:r>
          </w:hyperlink>
        </w:p>
        <w:p w:rsidR="00B514A8" w:rsidRPr="00B514A8" w:rsidRDefault="00C428E3">
          <w:pPr>
            <w:pStyle w:val="Verzeichnis2"/>
            <w:tabs>
              <w:tab w:val="right" w:leader="dot" w:pos="8186"/>
            </w:tabs>
            <w:rPr>
              <w:rFonts w:eastAsiaTheme="minorEastAsia"/>
              <w:noProof/>
              <w:color w:val="auto"/>
            </w:rPr>
          </w:pPr>
          <w:hyperlink w:anchor="_Toc440814125" w:history="1">
            <w:r w:rsidR="00B514A8" w:rsidRPr="00B514A8">
              <w:rPr>
                <w:rStyle w:val="Hyperlink"/>
                <w:noProof/>
              </w:rPr>
              <w:t>1.5 Zielumgebung</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_Toc440814125 \h </w:instrText>
            </w:r>
            <w:r w:rsidR="00B514A8" w:rsidRPr="00B514A8">
              <w:rPr>
                <w:noProof/>
                <w:webHidden/>
              </w:rPr>
            </w:r>
            <w:r w:rsidR="00B514A8" w:rsidRPr="00B514A8">
              <w:rPr>
                <w:noProof/>
                <w:webHidden/>
              </w:rPr>
              <w:fldChar w:fldCharType="separate"/>
            </w:r>
            <w:r w:rsidR="007B6339">
              <w:rPr>
                <w:noProof/>
                <w:webHidden/>
              </w:rPr>
              <w:t>5</w:t>
            </w:r>
            <w:r w:rsidR="00B514A8" w:rsidRPr="00B514A8">
              <w:rPr>
                <w:noProof/>
                <w:webHidden/>
              </w:rPr>
              <w:fldChar w:fldCharType="end"/>
            </w:r>
          </w:hyperlink>
        </w:p>
        <w:p w:rsidR="00B514A8" w:rsidRPr="00B514A8" w:rsidRDefault="00C428E3">
          <w:pPr>
            <w:pStyle w:val="Verzeichnis2"/>
            <w:tabs>
              <w:tab w:val="right" w:leader="dot" w:pos="8186"/>
            </w:tabs>
            <w:rPr>
              <w:rFonts w:eastAsiaTheme="minorEastAsia"/>
              <w:noProof/>
              <w:color w:val="auto"/>
            </w:rPr>
          </w:pPr>
          <w:hyperlink w:anchor="_Toc440814126" w:history="1">
            <w:r w:rsidR="00B514A8" w:rsidRPr="00B514A8">
              <w:rPr>
                <w:rStyle w:val="Hyperlink"/>
                <w:noProof/>
              </w:rPr>
              <w:t>1.6 Entwicklungssysteme</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_Toc440814126 \h </w:instrText>
            </w:r>
            <w:r w:rsidR="00B514A8" w:rsidRPr="00B514A8">
              <w:rPr>
                <w:noProof/>
                <w:webHidden/>
              </w:rPr>
            </w:r>
            <w:r w:rsidR="00B514A8" w:rsidRPr="00B514A8">
              <w:rPr>
                <w:noProof/>
                <w:webHidden/>
              </w:rPr>
              <w:fldChar w:fldCharType="separate"/>
            </w:r>
            <w:r w:rsidR="007B6339">
              <w:rPr>
                <w:noProof/>
                <w:webHidden/>
              </w:rPr>
              <w:t>6</w:t>
            </w:r>
            <w:r w:rsidR="00B514A8" w:rsidRPr="00B514A8">
              <w:rPr>
                <w:noProof/>
                <w:webHidden/>
              </w:rPr>
              <w:fldChar w:fldCharType="end"/>
            </w:r>
          </w:hyperlink>
        </w:p>
        <w:p w:rsidR="00B514A8" w:rsidRPr="00B514A8" w:rsidRDefault="00C428E3">
          <w:pPr>
            <w:pStyle w:val="Verzeichnis1"/>
            <w:tabs>
              <w:tab w:val="right" w:leader="dot" w:pos="8186"/>
            </w:tabs>
            <w:rPr>
              <w:rFonts w:eastAsiaTheme="minorEastAsia"/>
              <w:noProof/>
              <w:color w:val="auto"/>
            </w:rPr>
          </w:pPr>
          <w:hyperlink w:anchor="_Toc440814127" w:history="1">
            <w:r w:rsidR="00B514A8" w:rsidRPr="00B514A8">
              <w:rPr>
                <w:rStyle w:val="Hyperlink"/>
                <w:noProof/>
              </w:rPr>
              <w:t>2. Entwicklung</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_Toc440814127 \h </w:instrText>
            </w:r>
            <w:r w:rsidR="00B514A8" w:rsidRPr="00B514A8">
              <w:rPr>
                <w:noProof/>
                <w:webHidden/>
              </w:rPr>
            </w:r>
            <w:r w:rsidR="00B514A8" w:rsidRPr="00B514A8">
              <w:rPr>
                <w:noProof/>
                <w:webHidden/>
              </w:rPr>
              <w:fldChar w:fldCharType="separate"/>
            </w:r>
            <w:r w:rsidR="007B6339">
              <w:rPr>
                <w:noProof/>
                <w:webHidden/>
              </w:rPr>
              <w:t>7</w:t>
            </w:r>
            <w:r w:rsidR="00B514A8" w:rsidRPr="00B514A8">
              <w:rPr>
                <w:noProof/>
                <w:webHidden/>
              </w:rPr>
              <w:fldChar w:fldCharType="end"/>
            </w:r>
          </w:hyperlink>
        </w:p>
        <w:p w:rsidR="00B514A8" w:rsidRPr="00B514A8" w:rsidRDefault="00C428E3">
          <w:pPr>
            <w:pStyle w:val="Verzeichnis2"/>
            <w:tabs>
              <w:tab w:val="right" w:leader="dot" w:pos="8186"/>
            </w:tabs>
            <w:rPr>
              <w:rFonts w:eastAsiaTheme="minorEastAsia"/>
              <w:noProof/>
              <w:color w:val="auto"/>
            </w:rPr>
          </w:pPr>
          <w:hyperlink w:anchor="_Toc440814128" w:history="1">
            <w:r w:rsidR="00B514A8" w:rsidRPr="00B514A8">
              <w:rPr>
                <w:rStyle w:val="Hyperlink"/>
                <w:noProof/>
              </w:rPr>
              <w:t>2.1 Verzeichnisstruktur</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_Toc440814128 \h </w:instrText>
            </w:r>
            <w:r w:rsidR="00B514A8" w:rsidRPr="00B514A8">
              <w:rPr>
                <w:noProof/>
                <w:webHidden/>
              </w:rPr>
            </w:r>
            <w:r w:rsidR="00B514A8" w:rsidRPr="00B514A8">
              <w:rPr>
                <w:noProof/>
                <w:webHidden/>
              </w:rPr>
              <w:fldChar w:fldCharType="separate"/>
            </w:r>
            <w:r w:rsidR="007B6339">
              <w:rPr>
                <w:noProof/>
                <w:webHidden/>
              </w:rPr>
              <w:t>8</w:t>
            </w:r>
            <w:r w:rsidR="00B514A8" w:rsidRPr="00B514A8">
              <w:rPr>
                <w:noProof/>
                <w:webHidden/>
              </w:rPr>
              <w:fldChar w:fldCharType="end"/>
            </w:r>
          </w:hyperlink>
        </w:p>
        <w:p w:rsidR="00B514A8" w:rsidRPr="00B514A8" w:rsidRDefault="00C428E3">
          <w:pPr>
            <w:pStyle w:val="Verzeichnis2"/>
            <w:tabs>
              <w:tab w:val="right" w:leader="dot" w:pos="8186"/>
            </w:tabs>
            <w:rPr>
              <w:rFonts w:eastAsiaTheme="minorEastAsia"/>
              <w:noProof/>
              <w:color w:val="auto"/>
            </w:rPr>
          </w:pPr>
          <w:hyperlink w:anchor="_Toc440814129" w:history="1">
            <w:r w:rsidR="00B514A8" w:rsidRPr="00B514A8">
              <w:rPr>
                <w:rStyle w:val="Hyperlink"/>
                <w:noProof/>
              </w:rPr>
              <w:t>2.2 Design</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_Toc440814129 \h </w:instrText>
            </w:r>
            <w:r w:rsidR="00B514A8" w:rsidRPr="00B514A8">
              <w:rPr>
                <w:noProof/>
                <w:webHidden/>
              </w:rPr>
            </w:r>
            <w:r w:rsidR="00B514A8" w:rsidRPr="00B514A8">
              <w:rPr>
                <w:noProof/>
                <w:webHidden/>
              </w:rPr>
              <w:fldChar w:fldCharType="separate"/>
            </w:r>
            <w:r w:rsidR="007B6339">
              <w:rPr>
                <w:noProof/>
                <w:webHidden/>
              </w:rPr>
              <w:t>9</w:t>
            </w:r>
            <w:r w:rsidR="00B514A8" w:rsidRPr="00B514A8">
              <w:rPr>
                <w:noProof/>
                <w:webHidden/>
              </w:rPr>
              <w:fldChar w:fldCharType="end"/>
            </w:r>
          </w:hyperlink>
        </w:p>
        <w:p w:rsidR="00B514A8" w:rsidRPr="00B514A8" w:rsidRDefault="00C428E3">
          <w:pPr>
            <w:pStyle w:val="Verzeichnis2"/>
            <w:tabs>
              <w:tab w:val="right" w:leader="dot" w:pos="8186"/>
            </w:tabs>
            <w:rPr>
              <w:rFonts w:eastAsiaTheme="minorEastAsia"/>
              <w:noProof/>
              <w:color w:val="auto"/>
            </w:rPr>
          </w:pPr>
          <w:hyperlink w:anchor="_Toc440814130" w:history="1">
            <w:r w:rsidR="00B514A8" w:rsidRPr="00B514A8">
              <w:rPr>
                <w:rStyle w:val="Hyperlink"/>
                <w:noProof/>
              </w:rPr>
              <w:t>2.3 Datenbank</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_Toc440814130 \h </w:instrText>
            </w:r>
            <w:r w:rsidR="00B514A8" w:rsidRPr="00B514A8">
              <w:rPr>
                <w:noProof/>
                <w:webHidden/>
              </w:rPr>
            </w:r>
            <w:r w:rsidR="00B514A8" w:rsidRPr="00B514A8">
              <w:rPr>
                <w:noProof/>
                <w:webHidden/>
              </w:rPr>
              <w:fldChar w:fldCharType="separate"/>
            </w:r>
            <w:r w:rsidR="007B6339">
              <w:rPr>
                <w:noProof/>
                <w:webHidden/>
              </w:rPr>
              <w:t>9</w:t>
            </w:r>
            <w:r w:rsidR="00B514A8" w:rsidRPr="00B514A8">
              <w:rPr>
                <w:noProof/>
                <w:webHidden/>
              </w:rPr>
              <w:fldChar w:fldCharType="end"/>
            </w:r>
          </w:hyperlink>
        </w:p>
        <w:p w:rsidR="00B514A8" w:rsidRPr="00B514A8" w:rsidRDefault="00C428E3">
          <w:pPr>
            <w:pStyle w:val="Verzeichnis3"/>
            <w:rPr>
              <w:rFonts w:cstheme="minorBidi"/>
              <w:noProof/>
              <w:sz w:val="20"/>
              <w:szCs w:val="20"/>
            </w:rPr>
          </w:pPr>
          <w:hyperlink w:anchor="_Toc440814131" w:history="1">
            <w:r w:rsidR="00B514A8" w:rsidRPr="00B514A8">
              <w:rPr>
                <w:rStyle w:val="Hyperlink"/>
                <w:noProof/>
                <w:sz w:val="20"/>
                <w:szCs w:val="20"/>
              </w:rPr>
              <w:t>2.3.1 Attendees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_Toc440814131 \h </w:instrText>
            </w:r>
            <w:r w:rsidR="00B514A8" w:rsidRPr="00B514A8">
              <w:rPr>
                <w:noProof/>
                <w:webHidden/>
                <w:sz w:val="20"/>
                <w:szCs w:val="20"/>
              </w:rPr>
            </w:r>
            <w:r w:rsidR="00B514A8" w:rsidRPr="00B514A8">
              <w:rPr>
                <w:noProof/>
                <w:webHidden/>
                <w:sz w:val="20"/>
                <w:szCs w:val="20"/>
              </w:rPr>
              <w:fldChar w:fldCharType="separate"/>
            </w:r>
            <w:r w:rsidR="007B6339">
              <w:rPr>
                <w:noProof/>
                <w:webHidden/>
                <w:sz w:val="20"/>
                <w:szCs w:val="20"/>
              </w:rPr>
              <w:t>10</w:t>
            </w:r>
            <w:r w:rsidR="00B514A8" w:rsidRPr="00B514A8">
              <w:rPr>
                <w:noProof/>
                <w:webHidden/>
                <w:sz w:val="20"/>
                <w:szCs w:val="20"/>
              </w:rPr>
              <w:fldChar w:fldCharType="end"/>
            </w:r>
          </w:hyperlink>
        </w:p>
        <w:p w:rsidR="00B514A8" w:rsidRPr="00B514A8" w:rsidRDefault="00C428E3">
          <w:pPr>
            <w:pStyle w:val="Verzeichnis3"/>
            <w:rPr>
              <w:rFonts w:cstheme="minorBidi"/>
              <w:noProof/>
              <w:sz w:val="20"/>
              <w:szCs w:val="20"/>
            </w:rPr>
          </w:pPr>
          <w:hyperlink w:anchor="_Toc440814132" w:history="1">
            <w:r w:rsidR="00B514A8" w:rsidRPr="00B514A8">
              <w:rPr>
                <w:rStyle w:val="Hyperlink"/>
                <w:noProof/>
                <w:sz w:val="20"/>
                <w:szCs w:val="20"/>
              </w:rPr>
              <w:t>2.3.2 Contacts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_Toc440814132 \h </w:instrText>
            </w:r>
            <w:r w:rsidR="00B514A8" w:rsidRPr="00B514A8">
              <w:rPr>
                <w:noProof/>
                <w:webHidden/>
                <w:sz w:val="20"/>
                <w:szCs w:val="20"/>
              </w:rPr>
            </w:r>
            <w:r w:rsidR="00B514A8" w:rsidRPr="00B514A8">
              <w:rPr>
                <w:noProof/>
                <w:webHidden/>
                <w:sz w:val="20"/>
                <w:szCs w:val="20"/>
              </w:rPr>
              <w:fldChar w:fldCharType="separate"/>
            </w:r>
            <w:r w:rsidR="007B6339">
              <w:rPr>
                <w:noProof/>
                <w:webHidden/>
                <w:sz w:val="20"/>
                <w:szCs w:val="20"/>
              </w:rPr>
              <w:t>10</w:t>
            </w:r>
            <w:r w:rsidR="00B514A8" w:rsidRPr="00B514A8">
              <w:rPr>
                <w:noProof/>
                <w:webHidden/>
                <w:sz w:val="20"/>
                <w:szCs w:val="20"/>
              </w:rPr>
              <w:fldChar w:fldCharType="end"/>
            </w:r>
          </w:hyperlink>
        </w:p>
        <w:p w:rsidR="00B514A8" w:rsidRPr="00B514A8" w:rsidRDefault="00C428E3">
          <w:pPr>
            <w:pStyle w:val="Verzeichnis3"/>
            <w:rPr>
              <w:rFonts w:cstheme="minorBidi"/>
              <w:noProof/>
              <w:sz w:val="20"/>
              <w:szCs w:val="20"/>
            </w:rPr>
          </w:pPr>
          <w:hyperlink w:anchor="_Toc440814133" w:history="1">
            <w:r w:rsidR="00B514A8" w:rsidRPr="00B514A8">
              <w:rPr>
                <w:rStyle w:val="Hyperlink"/>
                <w:noProof/>
                <w:sz w:val="20"/>
                <w:szCs w:val="20"/>
              </w:rPr>
              <w:t>2.3.3 Events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_Toc440814133 \h </w:instrText>
            </w:r>
            <w:r w:rsidR="00B514A8" w:rsidRPr="00B514A8">
              <w:rPr>
                <w:noProof/>
                <w:webHidden/>
                <w:sz w:val="20"/>
                <w:szCs w:val="20"/>
              </w:rPr>
            </w:r>
            <w:r w:rsidR="00B514A8" w:rsidRPr="00B514A8">
              <w:rPr>
                <w:noProof/>
                <w:webHidden/>
                <w:sz w:val="20"/>
                <w:szCs w:val="20"/>
              </w:rPr>
              <w:fldChar w:fldCharType="separate"/>
            </w:r>
            <w:r w:rsidR="007B6339">
              <w:rPr>
                <w:noProof/>
                <w:webHidden/>
                <w:sz w:val="20"/>
                <w:szCs w:val="20"/>
              </w:rPr>
              <w:t>11</w:t>
            </w:r>
            <w:r w:rsidR="00B514A8" w:rsidRPr="00B514A8">
              <w:rPr>
                <w:noProof/>
                <w:webHidden/>
                <w:sz w:val="20"/>
                <w:szCs w:val="20"/>
              </w:rPr>
              <w:fldChar w:fldCharType="end"/>
            </w:r>
          </w:hyperlink>
        </w:p>
        <w:p w:rsidR="00B514A8" w:rsidRPr="00B514A8" w:rsidRDefault="00C428E3">
          <w:pPr>
            <w:pStyle w:val="Verzeichnis3"/>
            <w:rPr>
              <w:rFonts w:cstheme="minorBidi"/>
              <w:noProof/>
              <w:sz w:val="20"/>
              <w:szCs w:val="20"/>
            </w:rPr>
          </w:pPr>
          <w:hyperlink w:anchor="_Toc440814134" w:history="1">
            <w:r w:rsidR="00B514A8" w:rsidRPr="00B514A8">
              <w:rPr>
                <w:rStyle w:val="Hyperlink"/>
                <w:noProof/>
                <w:sz w:val="20"/>
                <w:szCs w:val="20"/>
              </w:rPr>
              <w:t>2.3.4 Items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_Toc440814134 \h </w:instrText>
            </w:r>
            <w:r w:rsidR="00B514A8" w:rsidRPr="00B514A8">
              <w:rPr>
                <w:noProof/>
                <w:webHidden/>
                <w:sz w:val="20"/>
                <w:szCs w:val="20"/>
              </w:rPr>
            </w:r>
            <w:r w:rsidR="00B514A8" w:rsidRPr="00B514A8">
              <w:rPr>
                <w:noProof/>
                <w:webHidden/>
                <w:sz w:val="20"/>
                <w:szCs w:val="20"/>
              </w:rPr>
              <w:fldChar w:fldCharType="separate"/>
            </w:r>
            <w:r w:rsidR="007B6339">
              <w:rPr>
                <w:noProof/>
                <w:webHidden/>
                <w:sz w:val="20"/>
                <w:szCs w:val="20"/>
              </w:rPr>
              <w:t>12</w:t>
            </w:r>
            <w:r w:rsidR="00B514A8" w:rsidRPr="00B514A8">
              <w:rPr>
                <w:noProof/>
                <w:webHidden/>
                <w:sz w:val="20"/>
                <w:szCs w:val="20"/>
              </w:rPr>
              <w:fldChar w:fldCharType="end"/>
            </w:r>
          </w:hyperlink>
        </w:p>
        <w:p w:rsidR="00B514A8" w:rsidRPr="00B514A8" w:rsidRDefault="00C428E3">
          <w:pPr>
            <w:pStyle w:val="Verzeichnis3"/>
            <w:rPr>
              <w:rFonts w:cstheme="minorBidi"/>
              <w:noProof/>
              <w:sz w:val="20"/>
              <w:szCs w:val="20"/>
            </w:rPr>
          </w:pPr>
          <w:hyperlink w:anchor="_Toc440814135" w:history="1">
            <w:r w:rsidR="00B514A8" w:rsidRPr="00B514A8">
              <w:rPr>
                <w:rStyle w:val="Hyperlink"/>
                <w:noProof/>
                <w:sz w:val="20"/>
                <w:szCs w:val="20"/>
              </w:rPr>
              <w:t>2.3.5 Users</w:t>
            </w:r>
            <w:r w:rsidR="00B514A8" w:rsidRPr="00B514A8">
              <w:rPr>
                <w:noProof/>
                <w:webHidden/>
                <w:sz w:val="20"/>
                <w:szCs w:val="20"/>
              </w:rPr>
              <w:tab/>
            </w:r>
            <w:r w:rsidR="00B514A8" w:rsidRPr="00B514A8">
              <w:rPr>
                <w:noProof/>
                <w:webHidden/>
                <w:sz w:val="20"/>
                <w:szCs w:val="20"/>
              </w:rPr>
              <w:fldChar w:fldCharType="begin"/>
            </w:r>
            <w:r w:rsidR="00B514A8" w:rsidRPr="00B514A8">
              <w:rPr>
                <w:noProof/>
                <w:webHidden/>
                <w:sz w:val="20"/>
                <w:szCs w:val="20"/>
              </w:rPr>
              <w:instrText xml:space="preserve"> PAGEREF _Toc440814135 \h </w:instrText>
            </w:r>
            <w:r w:rsidR="00B514A8" w:rsidRPr="00B514A8">
              <w:rPr>
                <w:noProof/>
                <w:webHidden/>
                <w:sz w:val="20"/>
                <w:szCs w:val="20"/>
              </w:rPr>
            </w:r>
            <w:r w:rsidR="00B514A8" w:rsidRPr="00B514A8">
              <w:rPr>
                <w:noProof/>
                <w:webHidden/>
                <w:sz w:val="20"/>
                <w:szCs w:val="20"/>
              </w:rPr>
              <w:fldChar w:fldCharType="separate"/>
            </w:r>
            <w:r w:rsidR="007B6339">
              <w:rPr>
                <w:noProof/>
                <w:webHidden/>
                <w:sz w:val="20"/>
                <w:szCs w:val="20"/>
              </w:rPr>
              <w:t>13</w:t>
            </w:r>
            <w:r w:rsidR="00B514A8" w:rsidRPr="00B514A8">
              <w:rPr>
                <w:noProof/>
                <w:webHidden/>
                <w:sz w:val="20"/>
                <w:szCs w:val="20"/>
              </w:rPr>
              <w:fldChar w:fldCharType="end"/>
            </w:r>
          </w:hyperlink>
        </w:p>
        <w:p w:rsidR="00B514A8" w:rsidRPr="00B514A8" w:rsidRDefault="00C428E3">
          <w:pPr>
            <w:pStyle w:val="Verzeichnis2"/>
            <w:tabs>
              <w:tab w:val="right" w:leader="dot" w:pos="8186"/>
            </w:tabs>
            <w:rPr>
              <w:rFonts w:eastAsiaTheme="minorEastAsia"/>
              <w:noProof/>
              <w:color w:val="auto"/>
            </w:rPr>
          </w:pPr>
          <w:hyperlink w:anchor="_Toc440814136" w:history="1">
            <w:r w:rsidR="00B514A8" w:rsidRPr="00B514A8">
              <w:rPr>
                <w:rStyle w:val="Hyperlink"/>
                <w:noProof/>
              </w:rPr>
              <w:t>2.4 Funktion</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_Toc440814136 \h </w:instrText>
            </w:r>
            <w:r w:rsidR="00B514A8" w:rsidRPr="00B514A8">
              <w:rPr>
                <w:noProof/>
                <w:webHidden/>
              </w:rPr>
            </w:r>
            <w:r w:rsidR="00B514A8" w:rsidRPr="00B514A8">
              <w:rPr>
                <w:noProof/>
                <w:webHidden/>
              </w:rPr>
              <w:fldChar w:fldCharType="separate"/>
            </w:r>
            <w:r w:rsidR="007B6339">
              <w:rPr>
                <w:noProof/>
                <w:webHidden/>
              </w:rPr>
              <w:t>14</w:t>
            </w:r>
            <w:r w:rsidR="00B514A8" w:rsidRPr="00B514A8">
              <w:rPr>
                <w:noProof/>
                <w:webHidden/>
              </w:rPr>
              <w:fldChar w:fldCharType="end"/>
            </w:r>
          </w:hyperlink>
        </w:p>
        <w:p w:rsidR="00B514A8" w:rsidRPr="00B514A8" w:rsidRDefault="00C428E3">
          <w:pPr>
            <w:pStyle w:val="Verzeichnis2"/>
            <w:tabs>
              <w:tab w:val="right" w:leader="dot" w:pos="8186"/>
            </w:tabs>
            <w:rPr>
              <w:rFonts w:eastAsiaTheme="minorEastAsia"/>
              <w:noProof/>
              <w:color w:val="auto"/>
            </w:rPr>
          </w:pPr>
          <w:hyperlink w:anchor="_Toc440814137" w:history="1">
            <w:r w:rsidR="00B514A8" w:rsidRPr="00B514A8">
              <w:rPr>
                <w:rStyle w:val="Hyperlink"/>
                <w:noProof/>
              </w:rPr>
              <w:t>2.5 Background-Engine</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_Toc440814137 \h </w:instrText>
            </w:r>
            <w:r w:rsidR="00B514A8" w:rsidRPr="00B514A8">
              <w:rPr>
                <w:noProof/>
                <w:webHidden/>
              </w:rPr>
            </w:r>
            <w:r w:rsidR="00B514A8" w:rsidRPr="00B514A8">
              <w:rPr>
                <w:noProof/>
                <w:webHidden/>
              </w:rPr>
              <w:fldChar w:fldCharType="separate"/>
            </w:r>
            <w:r w:rsidR="007B6339">
              <w:rPr>
                <w:noProof/>
                <w:webHidden/>
              </w:rPr>
              <w:t>14</w:t>
            </w:r>
            <w:r w:rsidR="00B514A8" w:rsidRPr="00B514A8">
              <w:rPr>
                <w:noProof/>
                <w:webHidden/>
              </w:rPr>
              <w:fldChar w:fldCharType="end"/>
            </w:r>
          </w:hyperlink>
        </w:p>
        <w:p w:rsidR="00B514A8" w:rsidRDefault="00C428E3">
          <w:pPr>
            <w:pStyle w:val="Verzeichnis1"/>
            <w:tabs>
              <w:tab w:val="right" w:leader="dot" w:pos="8186"/>
            </w:tabs>
            <w:rPr>
              <w:rFonts w:eastAsiaTheme="minorEastAsia"/>
              <w:noProof/>
              <w:color w:val="auto"/>
              <w:sz w:val="22"/>
              <w:szCs w:val="22"/>
            </w:rPr>
          </w:pPr>
          <w:hyperlink w:anchor="_Toc440814138" w:history="1">
            <w:r w:rsidR="00B514A8" w:rsidRPr="00B514A8">
              <w:rPr>
                <w:rStyle w:val="Hyperlink"/>
                <w:noProof/>
              </w:rPr>
              <w:t>3. Implementierung</w:t>
            </w:r>
            <w:r w:rsidR="00B514A8" w:rsidRPr="00B514A8">
              <w:rPr>
                <w:noProof/>
                <w:webHidden/>
              </w:rPr>
              <w:tab/>
            </w:r>
            <w:r w:rsidR="00B514A8" w:rsidRPr="00B514A8">
              <w:rPr>
                <w:noProof/>
                <w:webHidden/>
              </w:rPr>
              <w:fldChar w:fldCharType="begin"/>
            </w:r>
            <w:r w:rsidR="00B514A8" w:rsidRPr="00B514A8">
              <w:rPr>
                <w:noProof/>
                <w:webHidden/>
              </w:rPr>
              <w:instrText xml:space="preserve"> PAGEREF _Toc440814138 \h </w:instrText>
            </w:r>
            <w:r w:rsidR="00B514A8" w:rsidRPr="00B514A8">
              <w:rPr>
                <w:noProof/>
                <w:webHidden/>
              </w:rPr>
            </w:r>
            <w:r w:rsidR="00B514A8" w:rsidRPr="00B514A8">
              <w:rPr>
                <w:noProof/>
                <w:webHidden/>
              </w:rPr>
              <w:fldChar w:fldCharType="separate"/>
            </w:r>
            <w:r w:rsidR="007B6339">
              <w:rPr>
                <w:noProof/>
                <w:webHidden/>
              </w:rPr>
              <w:t>15</w:t>
            </w:r>
            <w:r w:rsidR="00B514A8" w:rsidRPr="00B514A8">
              <w:rPr>
                <w:noProof/>
                <w:webHidden/>
              </w:rPr>
              <w:fldChar w:fldCharType="end"/>
            </w:r>
          </w:hyperlink>
        </w:p>
        <w:p w:rsidR="00B514A8" w:rsidRDefault="00C428E3">
          <w:pPr>
            <w:pStyle w:val="Verzeichnis2"/>
            <w:tabs>
              <w:tab w:val="right" w:leader="dot" w:pos="8186"/>
            </w:tabs>
            <w:rPr>
              <w:rFonts w:eastAsiaTheme="minorEastAsia"/>
              <w:noProof/>
              <w:color w:val="auto"/>
              <w:sz w:val="22"/>
              <w:szCs w:val="22"/>
            </w:rPr>
          </w:pPr>
          <w:hyperlink w:anchor="_Toc440814139" w:history="1">
            <w:r w:rsidR="00B514A8" w:rsidRPr="005937D4">
              <w:rPr>
                <w:rStyle w:val="Hyperlink"/>
                <w:noProof/>
              </w:rPr>
              <w:t>3.1 Abweichungen vom Entwurf</w:t>
            </w:r>
            <w:r w:rsidR="00B514A8">
              <w:rPr>
                <w:noProof/>
                <w:webHidden/>
              </w:rPr>
              <w:tab/>
            </w:r>
            <w:r w:rsidR="00B514A8">
              <w:rPr>
                <w:noProof/>
                <w:webHidden/>
              </w:rPr>
              <w:fldChar w:fldCharType="begin"/>
            </w:r>
            <w:r w:rsidR="00B514A8">
              <w:rPr>
                <w:noProof/>
                <w:webHidden/>
              </w:rPr>
              <w:instrText xml:space="preserve"> PAGEREF _Toc440814139 \h </w:instrText>
            </w:r>
            <w:r w:rsidR="00B514A8">
              <w:rPr>
                <w:noProof/>
                <w:webHidden/>
              </w:rPr>
            </w:r>
            <w:r w:rsidR="00B514A8">
              <w:rPr>
                <w:noProof/>
                <w:webHidden/>
              </w:rPr>
              <w:fldChar w:fldCharType="separate"/>
            </w:r>
            <w:r w:rsidR="007B6339">
              <w:rPr>
                <w:noProof/>
                <w:webHidden/>
              </w:rPr>
              <w:t>16</w:t>
            </w:r>
            <w:r w:rsidR="00B514A8">
              <w:rPr>
                <w:noProof/>
                <w:webHidden/>
              </w:rPr>
              <w:fldChar w:fldCharType="end"/>
            </w:r>
          </w:hyperlink>
        </w:p>
        <w:p w:rsidR="00B514A8" w:rsidRDefault="00C428E3">
          <w:pPr>
            <w:pStyle w:val="Verzeichnis2"/>
            <w:tabs>
              <w:tab w:val="right" w:leader="dot" w:pos="8186"/>
            </w:tabs>
            <w:rPr>
              <w:rFonts w:eastAsiaTheme="minorEastAsia"/>
              <w:noProof/>
              <w:color w:val="auto"/>
              <w:sz w:val="22"/>
              <w:szCs w:val="22"/>
            </w:rPr>
          </w:pPr>
          <w:hyperlink w:anchor="_Toc440814140" w:history="1">
            <w:r w:rsidR="00B514A8" w:rsidRPr="005937D4">
              <w:rPr>
                <w:rStyle w:val="Hyperlink"/>
                <w:noProof/>
              </w:rPr>
              <w:t>3.2 Programmlogik</w:t>
            </w:r>
            <w:r w:rsidR="00B514A8">
              <w:rPr>
                <w:noProof/>
                <w:webHidden/>
              </w:rPr>
              <w:tab/>
            </w:r>
            <w:r w:rsidR="00B514A8">
              <w:rPr>
                <w:noProof/>
                <w:webHidden/>
              </w:rPr>
              <w:fldChar w:fldCharType="begin"/>
            </w:r>
            <w:r w:rsidR="00B514A8">
              <w:rPr>
                <w:noProof/>
                <w:webHidden/>
              </w:rPr>
              <w:instrText xml:space="preserve"> PAGEREF _Toc440814140 \h </w:instrText>
            </w:r>
            <w:r w:rsidR="00B514A8">
              <w:rPr>
                <w:noProof/>
                <w:webHidden/>
              </w:rPr>
            </w:r>
            <w:r w:rsidR="00B514A8">
              <w:rPr>
                <w:noProof/>
                <w:webHidden/>
              </w:rPr>
              <w:fldChar w:fldCharType="separate"/>
            </w:r>
            <w:r w:rsidR="007B6339">
              <w:rPr>
                <w:noProof/>
                <w:webHidden/>
              </w:rPr>
              <w:t>17</w:t>
            </w:r>
            <w:r w:rsidR="00B514A8">
              <w:rPr>
                <w:noProof/>
                <w:webHidden/>
              </w:rPr>
              <w:fldChar w:fldCharType="end"/>
            </w:r>
          </w:hyperlink>
        </w:p>
        <w:p w:rsidR="00B514A8" w:rsidRDefault="00C428E3">
          <w:pPr>
            <w:pStyle w:val="Verzeichnis2"/>
            <w:tabs>
              <w:tab w:val="right" w:leader="dot" w:pos="8186"/>
            </w:tabs>
            <w:rPr>
              <w:rFonts w:eastAsiaTheme="minorEastAsia"/>
              <w:noProof/>
              <w:color w:val="auto"/>
              <w:sz w:val="22"/>
              <w:szCs w:val="22"/>
            </w:rPr>
          </w:pPr>
          <w:hyperlink w:anchor="_Toc440814141" w:history="1">
            <w:r w:rsidR="00B514A8" w:rsidRPr="005937D4">
              <w:rPr>
                <w:rStyle w:val="Hyperlink"/>
                <w:noProof/>
              </w:rPr>
              <w:t>3.3 Einschränkungen</w:t>
            </w:r>
            <w:r w:rsidR="00B514A8">
              <w:rPr>
                <w:noProof/>
                <w:webHidden/>
              </w:rPr>
              <w:tab/>
            </w:r>
            <w:r w:rsidR="00B514A8">
              <w:rPr>
                <w:noProof/>
                <w:webHidden/>
              </w:rPr>
              <w:fldChar w:fldCharType="begin"/>
            </w:r>
            <w:r w:rsidR="00B514A8">
              <w:rPr>
                <w:noProof/>
                <w:webHidden/>
              </w:rPr>
              <w:instrText xml:space="preserve"> PAGEREF _Toc440814141 \h </w:instrText>
            </w:r>
            <w:r w:rsidR="00B514A8">
              <w:rPr>
                <w:noProof/>
                <w:webHidden/>
              </w:rPr>
            </w:r>
            <w:r w:rsidR="00B514A8">
              <w:rPr>
                <w:noProof/>
                <w:webHidden/>
              </w:rPr>
              <w:fldChar w:fldCharType="separate"/>
            </w:r>
            <w:r w:rsidR="007B6339">
              <w:rPr>
                <w:noProof/>
                <w:webHidden/>
              </w:rPr>
              <w:t>17</w:t>
            </w:r>
            <w:r w:rsidR="00B514A8">
              <w:rPr>
                <w:noProof/>
                <w:webHidden/>
              </w:rPr>
              <w:fldChar w:fldCharType="end"/>
            </w:r>
          </w:hyperlink>
        </w:p>
        <w:p w:rsidR="00B514A8" w:rsidRDefault="00C428E3">
          <w:pPr>
            <w:pStyle w:val="Verzeichnis2"/>
            <w:tabs>
              <w:tab w:val="right" w:leader="dot" w:pos="8186"/>
            </w:tabs>
            <w:rPr>
              <w:rFonts w:eastAsiaTheme="minorEastAsia"/>
              <w:noProof/>
              <w:color w:val="auto"/>
              <w:sz w:val="22"/>
              <w:szCs w:val="22"/>
            </w:rPr>
          </w:pPr>
          <w:hyperlink w:anchor="_Toc440814142" w:history="1">
            <w:r w:rsidR="00B514A8" w:rsidRPr="005937D4">
              <w:rPr>
                <w:rStyle w:val="Hyperlink"/>
                <w:noProof/>
              </w:rPr>
              <w:t>3.4 Quellcode</w:t>
            </w:r>
            <w:r w:rsidR="00B514A8">
              <w:rPr>
                <w:noProof/>
                <w:webHidden/>
              </w:rPr>
              <w:tab/>
            </w:r>
            <w:r w:rsidR="00B514A8">
              <w:rPr>
                <w:noProof/>
                <w:webHidden/>
              </w:rPr>
              <w:fldChar w:fldCharType="begin"/>
            </w:r>
            <w:r w:rsidR="00B514A8">
              <w:rPr>
                <w:noProof/>
                <w:webHidden/>
              </w:rPr>
              <w:instrText xml:space="preserve"> PAGEREF _Toc440814142 \h </w:instrText>
            </w:r>
            <w:r w:rsidR="00B514A8">
              <w:rPr>
                <w:noProof/>
                <w:webHidden/>
              </w:rPr>
            </w:r>
            <w:r w:rsidR="00B514A8">
              <w:rPr>
                <w:noProof/>
                <w:webHidden/>
              </w:rPr>
              <w:fldChar w:fldCharType="separate"/>
            </w:r>
            <w:r w:rsidR="007B6339">
              <w:rPr>
                <w:noProof/>
                <w:webHidden/>
              </w:rPr>
              <w:t>17</w:t>
            </w:r>
            <w:r w:rsidR="00B514A8">
              <w:rPr>
                <w:noProof/>
                <w:webHidden/>
              </w:rPr>
              <w:fldChar w:fldCharType="end"/>
            </w:r>
          </w:hyperlink>
        </w:p>
        <w:p w:rsidR="00B514A8" w:rsidRDefault="00C428E3">
          <w:pPr>
            <w:pStyle w:val="Verzeichnis2"/>
            <w:tabs>
              <w:tab w:val="right" w:leader="dot" w:pos="8186"/>
            </w:tabs>
            <w:rPr>
              <w:rFonts w:eastAsiaTheme="minorEastAsia"/>
              <w:noProof/>
              <w:color w:val="auto"/>
              <w:sz w:val="22"/>
              <w:szCs w:val="22"/>
            </w:rPr>
          </w:pPr>
          <w:hyperlink w:anchor="_Toc440814143" w:history="1">
            <w:r w:rsidR="00B514A8" w:rsidRPr="005937D4">
              <w:rPr>
                <w:rStyle w:val="Hyperlink"/>
                <w:noProof/>
              </w:rPr>
              <w:t>3.5 Installation</w:t>
            </w:r>
            <w:r w:rsidR="00B514A8">
              <w:rPr>
                <w:noProof/>
                <w:webHidden/>
              </w:rPr>
              <w:tab/>
            </w:r>
            <w:r w:rsidR="00B514A8">
              <w:rPr>
                <w:noProof/>
                <w:webHidden/>
              </w:rPr>
              <w:fldChar w:fldCharType="begin"/>
            </w:r>
            <w:r w:rsidR="00B514A8">
              <w:rPr>
                <w:noProof/>
                <w:webHidden/>
              </w:rPr>
              <w:instrText xml:space="preserve"> PAGEREF _Toc440814143 \h </w:instrText>
            </w:r>
            <w:r w:rsidR="00B514A8">
              <w:rPr>
                <w:noProof/>
                <w:webHidden/>
              </w:rPr>
            </w:r>
            <w:r w:rsidR="00B514A8">
              <w:rPr>
                <w:noProof/>
                <w:webHidden/>
              </w:rPr>
              <w:fldChar w:fldCharType="separate"/>
            </w:r>
            <w:r w:rsidR="007B6339">
              <w:rPr>
                <w:noProof/>
                <w:webHidden/>
              </w:rPr>
              <w:t>18</w:t>
            </w:r>
            <w:r w:rsidR="00B514A8">
              <w:rPr>
                <w:noProof/>
                <w:webHidden/>
              </w:rPr>
              <w:fldChar w:fldCharType="end"/>
            </w:r>
          </w:hyperlink>
        </w:p>
        <w:p w:rsidR="00B514A8" w:rsidRDefault="00C428E3">
          <w:pPr>
            <w:pStyle w:val="Verzeichnis1"/>
            <w:tabs>
              <w:tab w:val="right" w:leader="dot" w:pos="8186"/>
            </w:tabs>
            <w:rPr>
              <w:rFonts w:eastAsiaTheme="minorEastAsia"/>
              <w:noProof/>
              <w:color w:val="auto"/>
              <w:sz w:val="22"/>
              <w:szCs w:val="22"/>
            </w:rPr>
          </w:pPr>
          <w:hyperlink w:anchor="_Toc440814144" w:history="1">
            <w:r w:rsidR="00B514A8" w:rsidRPr="005937D4">
              <w:rPr>
                <w:rStyle w:val="Hyperlink"/>
                <w:noProof/>
              </w:rPr>
              <w:t>4. Schlusswort</w:t>
            </w:r>
            <w:r w:rsidR="00B514A8">
              <w:rPr>
                <w:noProof/>
                <w:webHidden/>
              </w:rPr>
              <w:tab/>
            </w:r>
            <w:r w:rsidR="00B514A8">
              <w:rPr>
                <w:noProof/>
                <w:webHidden/>
              </w:rPr>
              <w:fldChar w:fldCharType="begin"/>
            </w:r>
            <w:r w:rsidR="00B514A8">
              <w:rPr>
                <w:noProof/>
                <w:webHidden/>
              </w:rPr>
              <w:instrText xml:space="preserve"> PAGEREF _Toc440814144 \h </w:instrText>
            </w:r>
            <w:r w:rsidR="00B514A8">
              <w:rPr>
                <w:noProof/>
                <w:webHidden/>
              </w:rPr>
            </w:r>
            <w:r w:rsidR="00B514A8">
              <w:rPr>
                <w:noProof/>
                <w:webHidden/>
              </w:rPr>
              <w:fldChar w:fldCharType="separate"/>
            </w:r>
            <w:r w:rsidR="007B6339">
              <w:rPr>
                <w:noProof/>
                <w:webHidden/>
              </w:rPr>
              <w:t>19</w:t>
            </w:r>
            <w:r w:rsidR="00B514A8">
              <w:rPr>
                <w:noProof/>
                <w:webHidden/>
              </w:rPr>
              <w:fldChar w:fldCharType="end"/>
            </w:r>
          </w:hyperlink>
        </w:p>
        <w:p w:rsidR="00C92A2A" w:rsidRPr="001A1A7A" w:rsidRDefault="00C92A2A">
          <w:pPr>
            <w:rPr>
              <w:color w:val="auto"/>
            </w:rPr>
          </w:pPr>
          <w:r w:rsidRPr="001A1A7A">
            <w:rPr>
              <w:b/>
              <w:bCs/>
              <w:color w:val="auto"/>
            </w:rPr>
            <w:fldChar w:fldCharType="end"/>
          </w:r>
        </w:p>
      </w:sdtContent>
    </w:sdt>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bookmarkStart w:id="1" w:name="_Toc321140622"/>
    <w:bookmarkStart w:id="2" w:name="_Toc440814111"/>
    <w:p w:rsidR="00C92A2A" w:rsidRDefault="00D277A7" w:rsidP="00BB3F4C">
      <w:pPr>
        <w:pStyle w:val="berschrift11"/>
      </w:pPr>
      <w:r w:rsidRPr="00BB3F4C">
        <w:rPr>
          <w:noProof/>
        </w:rPr>
        <w:lastRenderedPageBreak/>
        <mc:AlternateContent>
          <mc:Choice Requires="wps">
            <w:drawing>
              <wp:anchor distT="0" distB="2743200" distL="182880" distR="182880" simplePos="0" relativeHeight="251659264" behindDoc="0" locked="0" layoutInCell="1" allowOverlap="1" wp14:anchorId="4EAEEED0" wp14:editId="280C7B8E">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479" w:rsidRDefault="00BD6479">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EAEEED0"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BD6479" w:rsidRDefault="00BD6479">
                      <w:pPr>
                        <w:pStyle w:val="Zitat1"/>
                      </w:pPr>
                    </w:p>
                  </w:txbxContent>
                </v:textbox>
                <w10:wrap type="square" side="largest" anchorx="page" anchory="margin"/>
              </v:shape>
            </w:pict>
          </mc:Fallback>
        </mc:AlternateContent>
      </w:r>
      <w:bookmarkEnd w:id="1"/>
      <w:r w:rsidR="00BB3F4C">
        <w:t>1. E</w:t>
      </w:r>
      <w:r w:rsidR="006B384E" w:rsidRPr="00BB3F4C">
        <w:t>inführun</w:t>
      </w:r>
      <w:bookmarkStart w:id="3" w:name="_Toc439782749"/>
      <w:r w:rsidR="00C92A2A" w:rsidRPr="00BB3F4C">
        <w:t>g</w:t>
      </w:r>
      <w:bookmarkEnd w:id="2"/>
    </w:p>
    <w:p w:rsidR="00CD24E1" w:rsidRDefault="00CD24E1" w:rsidP="00C92A2A"/>
    <w:p w:rsidR="00CD24E1" w:rsidRDefault="00CD24E1" w:rsidP="00C92A2A">
      <w:r w:rsidRPr="00CD24E1">
        <w:t>Als</w:t>
      </w:r>
      <w:r>
        <w:t xml:space="preserve"> Prüfungsleistung</w:t>
      </w:r>
      <w:r w:rsidRPr="00CD24E1">
        <w:t xml:space="preserve"> </w:t>
      </w:r>
      <w:r>
        <w:t>entwickeln</w:t>
      </w:r>
      <w:r w:rsidRPr="00CD24E1">
        <w:t xml:space="preserve"> Sie</w:t>
      </w:r>
      <w:r>
        <w:t xml:space="preserve"> </w:t>
      </w:r>
      <w:r w:rsidRPr="00CD24E1">
        <w:t>eine</w:t>
      </w:r>
      <w:r>
        <w:t xml:space="preserve"> </w:t>
      </w:r>
      <w:r w:rsidRPr="00CD24E1">
        <w:t>kleine</w:t>
      </w:r>
      <w:r>
        <w:t xml:space="preserve"> </w:t>
      </w:r>
      <w:r w:rsidRPr="00CD24E1">
        <w:t>Anwendung (Semesterprojekt).</w:t>
      </w:r>
      <w:r>
        <w:t xml:space="preserve"> </w:t>
      </w:r>
      <w:r w:rsidRPr="00CD24E1">
        <w:t>Zu</w:t>
      </w:r>
      <w:r>
        <w:t xml:space="preserve"> </w:t>
      </w:r>
      <w:r w:rsidRPr="00CD24E1">
        <w:t>Ihrem</w:t>
      </w:r>
      <w:r>
        <w:t xml:space="preserve"> </w:t>
      </w:r>
      <w:r w:rsidRPr="00CD24E1">
        <w:t>Projekt</w:t>
      </w:r>
      <w:r>
        <w:t xml:space="preserve"> </w:t>
      </w:r>
      <w:r w:rsidRPr="00CD24E1">
        <w:t>erstellen</w:t>
      </w:r>
      <w:r>
        <w:t xml:space="preserve"> </w:t>
      </w:r>
      <w:r w:rsidRPr="00CD24E1">
        <w:t>Sie</w:t>
      </w:r>
      <w:r>
        <w:t xml:space="preserve"> </w:t>
      </w:r>
      <w:r w:rsidRPr="00CD24E1">
        <w:t>eine</w:t>
      </w:r>
      <w:r>
        <w:t xml:space="preserve"> </w:t>
      </w:r>
      <w:r w:rsidRPr="00CD24E1">
        <w:t>Dokumentation.</w:t>
      </w:r>
      <w:r>
        <w:t xml:space="preserve"> </w:t>
      </w:r>
      <w:r w:rsidRPr="00CD24E1">
        <w:t>Das</w:t>
      </w:r>
      <w:r>
        <w:t xml:space="preserve"> </w:t>
      </w:r>
      <w:r w:rsidRPr="00CD24E1">
        <w:t>Semesterprojekt</w:t>
      </w:r>
      <w:r>
        <w:t xml:space="preserve"> </w:t>
      </w:r>
      <w:r w:rsidRPr="00CD24E1">
        <w:t>bearbeiten</w:t>
      </w:r>
      <w:r>
        <w:t xml:space="preserve"> </w:t>
      </w:r>
      <w:r w:rsidRPr="00CD24E1">
        <w:t>Sie</w:t>
      </w:r>
      <w:r>
        <w:t xml:space="preserve"> </w:t>
      </w:r>
      <w:r w:rsidRPr="00CD24E1">
        <w:t>in</w:t>
      </w:r>
      <w:r>
        <w:t xml:space="preserve"> </w:t>
      </w:r>
      <w:r w:rsidRPr="00CD24E1">
        <w:t>Gruppen</w:t>
      </w:r>
      <w:r>
        <w:t xml:space="preserve"> </w:t>
      </w:r>
      <w:r w:rsidRPr="00CD24E1">
        <w:t>von</w:t>
      </w:r>
      <w:r>
        <w:t xml:space="preserve"> </w:t>
      </w:r>
      <w:r w:rsidRPr="00CD24E1">
        <w:t>3</w:t>
      </w:r>
      <w:r>
        <w:t xml:space="preserve"> </w:t>
      </w:r>
      <w:r w:rsidRPr="00CD24E1">
        <w:t>­</w:t>
      </w:r>
      <w:r>
        <w:t xml:space="preserve"> </w:t>
      </w:r>
      <w:r w:rsidRPr="00CD24E1">
        <w:t>4</w:t>
      </w:r>
      <w:r>
        <w:t xml:space="preserve"> </w:t>
      </w:r>
      <w:r w:rsidRPr="00CD24E1">
        <w:t>Personen.</w:t>
      </w:r>
      <w:r>
        <w:t xml:space="preserve"> </w:t>
      </w:r>
      <w:r w:rsidRPr="00CD24E1">
        <w:t>Es</w:t>
      </w:r>
      <w:r>
        <w:t xml:space="preserve"> </w:t>
      </w:r>
      <w:r w:rsidRPr="00CD24E1">
        <w:t>ist</w:t>
      </w:r>
      <w:r>
        <w:t xml:space="preserve"> </w:t>
      </w:r>
      <w:r w:rsidRPr="00CD24E1">
        <w:t>gut,</w:t>
      </w:r>
      <w:r>
        <w:t xml:space="preserve"> </w:t>
      </w:r>
      <w:r w:rsidRPr="00CD24E1">
        <w:t>wenn</w:t>
      </w:r>
      <w:r>
        <w:t xml:space="preserve"> </w:t>
      </w:r>
      <w:r w:rsidRPr="00CD24E1">
        <w:t>sich</w:t>
      </w:r>
      <w:r>
        <w:t xml:space="preserve"> </w:t>
      </w:r>
      <w:r w:rsidRPr="00CD24E1">
        <w:t>Teampartner</w:t>
      </w:r>
      <w:r>
        <w:t xml:space="preserve"> </w:t>
      </w:r>
      <w:r w:rsidRPr="00CD24E1">
        <w:t>mit</w:t>
      </w:r>
      <w:r>
        <w:t xml:space="preserve"> </w:t>
      </w:r>
      <w:r w:rsidRPr="00CD24E1">
        <w:rPr>
          <w:rFonts w:ascii="Arial" w:hAnsi="Arial" w:cs="Arial"/>
        </w:rPr>
        <w:t>ä</w:t>
      </w:r>
      <w:r w:rsidRPr="00CD24E1">
        <w:t>hnlichen</w:t>
      </w:r>
      <w:r>
        <w:t xml:space="preserve"> </w:t>
      </w:r>
      <w:r w:rsidRPr="00CD24E1">
        <w:t>Vorkenntnissen</w:t>
      </w:r>
      <w:r>
        <w:t xml:space="preserve"> </w:t>
      </w:r>
      <w:r w:rsidRPr="00CD24E1">
        <w:t>finden.</w:t>
      </w:r>
      <w:r>
        <w:t xml:space="preserve"> </w:t>
      </w:r>
      <w:r w:rsidRPr="00CD24E1">
        <w:t>Themen</w:t>
      </w:r>
      <w:r>
        <w:t xml:space="preserve"> </w:t>
      </w:r>
      <w:r w:rsidRPr="00CD24E1">
        <w:t>zur</w:t>
      </w:r>
      <w:r>
        <w:t xml:space="preserve"> </w:t>
      </w:r>
      <w:r w:rsidRPr="00CD24E1">
        <w:t>Auswahl:</w:t>
      </w:r>
    </w:p>
    <w:p w:rsidR="00CD24E1" w:rsidRDefault="00CD24E1" w:rsidP="00CD24E1">
      <w:pPr>
        <w:pStyle w:val="Listenabsatz"/>
        <w:numPr>
          <w:ilvl w:val="0"/>
          <w:numId w:val="24"/>
        </w:numPr>
      </w:pPr>
      <w:r w:rsidRPr="00CD24E1">
        <w:t>Control</w:t>
      </w:r>
      <w:r>
        <w:t xml:space="preserve"> </w:t>
      </w:r>
      <w:r w:rsidRPr="00CD24E1">
        <w:t>Panel</w:t>
      </w:r>
      <w:r>
        <w:t xml:space="preserve"> </w:t>
      </w:r>
      <w:r w:rsidRPr="00CD24E1">
        <w:t>eines</w:t>
      </w:r>
      <w:r>
        <w:t xml:space="preserve"> </w:t>
      </w:r>
      <w:r w:rsidRPr="00CD24E1">
        <w:t>Meß</w:t>
      </w:r>
      <w:r w:rsidRPr="00CD24E1">
        <w:rPr>
          <w:rFonts w:ascii="Cambria Math" w:hAnsi="Cambria Math" w:cs="Cambria Math"/>
        </w:rPr>
        <w:t>‐</w:t>
      </w:r>
      <w:r>
        <w:rPr>
          <w:rFonts w:ascii="Cambria Math" w:hAnsi="Cambria Math" w:cs="Cambria Math"/>
        </w:rPr>
        <w:t xml:space="preserve"> </w:t>
      </w:r>
      <w:r w:rsidRPr="00CD24E1">
        <w:t>und</w:t>
      </w:r>
      <w:r>
        <w:t xml:space="preserve"> </w:t>
      </w:r>
      <w:r w:rsidRPr="00CD24E1">
        <w:t>Steuerungsger</w:t>
      </w:r>
      <w:r w:rsidRPr="00CD24E1">
        <w:rPr>
          <w:rFonts w:ascii="Arial" w:hAnsi="Arial" w:cs="Arial"/>
        </w:rPr>
        <w:t>ä</w:t>
      </w:r>
      <w:r>
        <w:t>ts</w:t>
      </w:r>
    </w:p>
    <w:p w:rsidR="00CD24E1" w:rsidRDefault="00CD24E1" w:rsidP="00CD24E1">
      <w:pPr>
        <w:pStyle w:val="Listenabsatz"/>
        <w:numPr>
          <w:ilvl w:val="1"/>
          <w:numId w:val="24"/>
        </w:numPr>
      </w:pPr>
      <w:r w:rsidRPr="00CD24E1">
        <w:t>Ziel:</w:t>
      </w:r>
      <w:r>
        <w:t xml:space="preserve"> </w:t>
      </w:r>
      <w:r w:rsidRPr="00CD24E1">
        <w:t>Weboberfl</w:t>
      </w:r>
      <w:r w:rsidRPr="00CD24E1">
        <w:rPr>
          <w:rFonts w:ascii="Arial" w:hAnsi="Arial" w:cs="Arial"/>
        </w:rPr>
        <w:t>ä</w:t>
      </w:r>
      <w:r w:rsidRPr="00CD24E1">
        <w:t>che</w:t>
      </w:r>
      <w:r>
        <w:t xml:space="preserve"> </w:t>
      </w:r>
      <w:r w:rsidRPr="00CD24E1">
        <w:t>einer</w:t>
      </w:r>
      <w:r>
        <w:t xml:space="preserve"> </w:t>
      </w:r>
      <w:r w:rsidRPr="00CD24E1">
        <w:t>existierenden</w:t>
      </w:r>
      <w:r>
        <w:t xml:space="preserve"> </w:t>
      </w:r>
      <w:r w:rsidRPr="00CD24E1">
        <w:t>webbasierten</w:t>
      </w:r>
      <w:r>
        <w:t xml:space="preserve"> </w:t>
      </w:r>
      <w:r w:rsidRPr="00CD24E1">
        <w:t>Schnittstelle</w:t>
      </w:r>
      <w:r>
        <w:t xml:space="preserve"> </w:t>
      </w:r>
      <w:r w:rsidRPr="00CD24E1">
        <w:t>ansprechend</w:t>
      </w:r>
      <w:r>
        <w:t xml:space="preserve"> </w:t>
      </w:r>
      <w:r w:rsidRPr="00CD24E1">
        <w:t>gestalten</w:t>
      </w:r>
    </w:p>
    <w:p w:rsidR="00CD24E1" w:rsidRDefault="00CD24E1" w:rsidP="00CD24E1">
      <w:pPr>
        <w:pStyle w:val="Listenabsatz"/>
        <w:numPr>
          <w:ilvl w:val="1"/>
          <w:numId w:val="24"/>
        </w:numPr>
      </w:pPr>
      <w:r w:rsidRPr="00CD24E1">
        <w:t>Einlesen</w:t>
      </w:r>
      <w:r>
        <w:t xml:space="preserve"> </w:t>
      </w:r>
      <w:r w:rsidRPr="00CD24E1">
        <w:t>und</w:t>
      </w:r>
      <w:r>
        <w:t xml:space="preserve"> </w:t>
      </w:r>
      <w:r w:rsidRPr="00CD24E1">
        <w:t>Darstellen</w:t>
      </w:r>
      <w:r>
        <w:t xml:space="preserve"> </w:t>
      </w:r>
      <w:r w:rsidRPr="00CD24E1">
        <w:t>von</w:t>
      </w:r>
      <w:r>
        <w:t xml:space="preserve"> </w:t>
      </w:r>
      <w:r w:rsidRPr="00CD24E1">
        <w:t>Messwerten</w:t>
      </w:r>
    </w:p>
    <w:p w:rsidR="00CD24E1" w:rsidRDefault="00CD24E1" w:rsidP="00CD24E1">
      <w:pPr>
        <w:pStyle w:val="Listenabsatz"/>
        <w:numPr>
          <w:ilvl w:val="0"/>
          <w:numId w:val="24"/>
        </w:numPr>
      </w:pPr>
      <w:r w:rsidRPr="00CD24E1">
        <w:t>Webanwendung</w:t>
      </w:r>
      <w:r>
        <w:t xml:space="preserve"> </w:t>
      </w:r>
      <w:r w:rsidRPr="00CD24E1">
        <w:t>f</w:t>
      </w:r>
      <w:r w:rsidRPr="00CD24E1">
        <w:rPr>
          <w:rFonts w:ascii="Arial" w:hAnsi="Arial" w:cs="Arial"/>
        </w:rPr>
        <w:t>ü</w:t>
      </w:r>
      <w:r w:rsidRPr="00CD24E1">
        <w:t>r</w:t>
      </w:r>
      <w:r>
        <w:t xml:space="preserve"> </w:t>
      </w:r>
      <w:r w:rsidRPr="00CD24E1">
        <w:t>selbstorganisierte</w:t>
      </w:r>
      <w:r>
        <w:t xml:space="preserve"> </w:t>
      </w:r>
      <w:r w:rsidRPr="00CD24E1">
        <w:t>Eventorganisation</w:t>
      </w:r>
    </w:p>
    <w:p w:rsidR="00CD24E1" w:rsidRDefault="00CD24E1" w:rsidP="00CD24E1">
      <w:pPr>
        <w:pStyle w:val="Listenabsatz"/>
        <w:numPr>
          <w:ilvl w:val="1"/>
          <w:numId w:val="24"/>
        </w:numPr>
      </w:pPr>
      <w:r w:rsidRPr="00CD24E1">
        <w:t>Ziel:</w:t>
      </w:r>
      <w:r>
        <w:t xml:space="preserve"> </w:t>
      </w:r>
      <w:r w:rsidRPr="00CD24E1">
        <w:t>eine</w:t>
      </w:r>
      <w:r>
        <w:t xml:space="preserve"> </w:t>
      </w:r>
      <w:r w:rsidRPr="00CD24E1">
        <w:t>kleine</w:t>
      </w:r>
      <w:r>
        <w:t xml:space="preserve"> </w:t>
      </w:r>
      <w:r w:rsidRPr="00CD24E1">
        <w:t>Anwendung</w:t>
      </w:r>
      <w:r>
        <w:t xml:space="preserve"> </w:t>
      </w:r>
      <w:r w:rsidRPr="00CD24E1">
        <w:t>konzeptionieren</w:t>
      </w:r>
      <w:r>
        <w:t xml:space="preserve"> </w:t>
      </w:r>
      <w:r w:rsidRPr="00CD24E1">
        <w:t>und</w:t>
      </w:r>
      <w:r>
        <w:t xml:space="preserve"> </w:t>
      </w:r>
      <w:r w:rsidRPr="00CD24E1">
        <w:t>prototypisch</w:t>
      </w:r>
      <w:r>
        <w:t xml:space="preserve"> </w:t>
      </w:r>
      <w:r w:rsidRPr="00CD24E1">
        <w:t>umsetzen</w:t>
      </w:r>
    </w:p>
    <w:p w:rsidR="00CD24E1" w:rsidRDefault="00CD24E1" w:rsidP="00CD24E1">
      <w:pPr>
        <w:pStyle w:val="Listenabsatz"/>
        <w:numPr>
          <w:ilvl w:val="1"/>
          <w:numId w:val="24"/>
        </w:numPr>
      </w:pPr>
      <w:r w:rsidRPr="00CD24E1">
        <w:t>Events</w:t>
      </w:r>
      <w:r>
        <w:t xml:space="preserve"> </w:t>
      </w:r>
      <w:r w:rsidRPr="00CD24E1">
        <w:t>anlegen,</w:t>
      </w:r>
      <w:r>
        <w:t xml:space="preserve"> </w:t>
      </w:r>
      <w:r w:rsidRPr="00CD24E1">
        <w:t>bearbeiten,</w:t>
      </w:r>
      <w:r>
        <w:t xml:space="preserve"> </w:t>
      </w:r>
      <w:r w:rsidRPr="00CD24E1">
        <w:t>Nutzer</w:t>
      </w:r>
      <w:r>
        <w:t xml:space="preserve"> </w:t>
      </w:r>
      <w:r w:rsidRPr="00CD24E1">
        <w:t>zuordnen</w:t>
      </w:r>
      <w:r>
        <w:t xml:space="preserve"> o.ä.</w:t>
      </w:r>
    </w:p>
    <w:p w:rsidR="00CD24E1" w:rsidRDefault="00CD24E1" w:rsidP="00CD24E1">
      <w:r w:rsidRPr="00CD24E1">
        <w:t>Die</w:t>
      </w:r>
      <w:r>
        <w:t xml:space="preserve"> </w:t>
      </w:r>
      <w:r w:rsidRPr="00CD24E1">
        <w:t>beiden</w:t>
      </w:r>
      <w:r>
        <w:t xml:space="preserve"> </w:t>
      </w:r>
      <w:r w:rsidRPr="00CD24E1">
        <w:t>Themen</w:t>
      </w:r>
      <w:r>
        <w:t xml:space="preserve"> </w:t>
      </w:r>
      <w:r w:rsidRPr="00CD24E1">
        <w:t>werden</w:t>
      </w:r>
      <w:r>
        <w:t xml:space="preserve"> </w:t>
      </w:r>
      <w:r w:rsidRPr="00CD24E1">
        <w:t>auf</w:t>
      </w:r>
      <w:r>
        <w:t xml:space="preserve"> </w:t>
      </w:r>
      <w:r w:rsidRPr="00CD24E1">
        <w:t>der</w:t>
      </w:r>
      <w:r>
        <w:t xml:space="preserve"> </w:t>
      </w:r>
      <w:r w:rsidRPr="00CD24E1">
        <w:t>ersten</w:t>
      </w:r>
      <w:r>
        <w:t xml:space="preserve"> </w:t>
      </w:r>
      <w:r w:rsidRPr="00CD24E1">
        <w:t>Präsenz</w:t>
      </w:r>
      <w:r>
        <w:t xml:space="preserve"> </w:t>
      </w:r>
      <w:r w:rsidRPr="00CD24E1">
        <w:t>nochmal</w:t>
      </w:r>
      <w:r>
        <w:t xml:space="preserve"> </w:t>
      </w:r>
      <w:r w:rsidRPr="00CD24E1">
        <w:t>genauer</w:t>
      </w:r>
      <w:r>
        <w:t xml:space="preserve"> </w:t>
      </w:r>
      <w:r w:rsidRPr="00CD24E1">
        <w:t>vorgestellt</w:t>
      </w:r>
      <w:r>
        <w:t xml:space="preserve"> </w:t>
      </w:r>
      <w:r w:rsidRPr="00CD24E1">
        <w:t>und</w:t>
      </w:r>
      <w:r>
        <w:t xml:space="preserve"> </w:t>
      </w:r>
      <w:r w:rsidRPr="00CD24E1">
        <w:t>erläutert.</w:t>
      </w:r>
    </w:p>
    <w:p w:rsidR="00E53B36" w:rsidRDefault="00E53B36" w:rsidP="00CD24E1"/>
    <w:p w:rsidR="00924AB7" w:rsidRPr="00303A13" w:rsidRDefault="00A37257">
      <w:pPr>
        <w:pStyle w:val="berschrift21"/>
      </w:pPr>
      <w:bookmarkStart w:id="4" w:name="_Toc440814112"/>
      <w:r>
        <w:t xml:space="preserve">1.1 </w:t>
      </w:r>
      <w:r w:rsidR="009A0B7F">
        <w:t>Proj</w:t>
      </w:r>
      <w:r w:rsidR="00C92A2A">
        <w:t>e</w:t>
      </w:r>
      <w:r w:rsidR="009A0B7F">
        <w:t>ktbeschreibung</w:t>
      </w:r>
      <w:bookmarkEnd w:id="3"/>
      <w:bookmarkEnd w:id="4"/>
    </w:p>
    <w:p w:rsidR="00185601" w:rsidRDefault="00185601" w:rsidP="00185601">
      <w:r w:rsidRPr="00BB3F4C">
        <w:t>Als Semesteraufgabe im WS2015/16 soll im Modul Webprogrammierung eine Webanwendung zur selbstorganisierten Eventplanung entwickelt werden.</w:t>
      </w:r>
      <w:r>
        <w:t xml:space="preserve"> </w:t>
      </w:r>
      <w:r w:rsidRPr="00BB3F4C">
        <w:t xml:space="preserve">System sowie Inhaltsgestaltung sind für die Studenten relativ frei wählbar. </w:t>
      </w:r>
      <w:r>
        <w:t>Alternativ konnte man ein Interface zur Steuerung einer Maschine entwickeln. Wir wählten die Eventplanung und nannten unser Portal „Comeet“ (für ‚Come and meet‘).</w:t>
      </w:r>
    </w:p>
    <w:p w:rsidR="00E53B36" w:rsidRDefault="00E53B36" w:rsidP="00185601"/>
    <w:p w:rsidR="00E53B36" w:rsidRDefault="00E53B36" w:rsidP="00185601"/>
    <w:p w:rsidR="00E53B36" w:rsidRDefault="00E53B36" w:rsidP="00185601"/>
    <w:p w:rsidR="00E53B36" w:rsidRDefault="00E53B36" w:rsidP="00185601"/>
    <w:p w:rsidR="00E53B36" w:rsidRDefault="00E53B36" w:rsidP="00185601"/>
    <w:p w:rsidR="00E53B36" w:rsidRPr="00C92A2A" w:rsidRDefault="00E53B36" w:rsidP="00185601"/>
    <w:p w:rsidR="00924AB7" w:rsidRPr="00303A13" w:rsidRDefault="00A37257" w:rsidP="0063030F">
      <w:pPr>
        <w:pStyle w:val="berschrift21"/>
      </w:pPr>
      <w:bookmarkStart w:id="5" w:name="_Toc440814113"/>
      <w:r>
        <w:lastRenderedPageBreak/>
        <w:t xml:space="preserve">1.2 </w:t>
      </w:r>
      <w:r w:rsidR="009A0B7F">
        <w:t>Funktionen von Comeet</w:t>
      </w:r>
      <w:bookmarkEnd w:id="5"/>
    </w:p>
    <w:p w:rsidR="00185601" w:rsidRDefault="00185601" w:rsidP="00185601">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185601" w:rsidRDefault="00185601" w:rsidP="00185601">
      <w:pPr>
        <w:pStyle w:val="Listenabsatz"/>
        <w:numPr>
          <w:ilvl w:val="0"/>
          <w:numId w:val="19"/>
        </w:numPr>
      </w:pPr>
      <w:r>
        <w:t>Nutzer können sich registrieren</w:t>
      </w:r>
    </w:p>
    <w:p w:rsidR="00185601" w:rsidRDefault="00185601" w:rsidP="00185601">
      <w:pPr>
        <w:pStyle w:val="Listenabsatz"/>
        <w:numPr>
          <w:ilvl w:val="0"/>
          <w:numId w:val="19"/>
        </w:numPr>
      </w:pPr>
      <w:r>
        <w:t>Registrierte Nutzer können sich einloggen</w:t>
      </w:r>
    </w:p>
    <w:p w:rsidR="00185601" w:rsidRDefault="00185601" w:rsidP="00185601">
      <w:pPr>
        <w:pStyle w:val="Listenabsatz"/>
        <w:numPr>
          <w:ilvl w:val="0"/>
          <w:numId w:val="19"/>
        </w:numPr>
      </w:pPr>
      <w:r>
        <w:t>Eingeloggte Nutzer können:</w:t>
      </w:r>
    </w:p>
    <w:p w:rsidR="00185601" w:rsidRDefault="00185601" w:rsidP="00185601">
      <w:pPr>
        <w:pStyle w:val="Listenabsatz"/>
        <w:numPr>
          <w:ilvl w:val="1"/>
          <w:numId w:val="19"/>
        </w:numPr>
      </w:pPr>
      <w:r>
        <w:t>Events anlegen</w:t>
      </w:r>
    </w:p>
    <w:p w:rsidR="00185601" w:rsidRDefault="00185601" w:rsidP="00185601">
      <w:pPr>
        <w:pStyle w:val="Listenabsatz"/>
        <w:numPr>
          <w:ilvl w:val="1"/>
          <w:numId w:val="19"/>
        </w:numPr>
      </w:pPr>
      <w:r>
        <w:t>Events bearbeiten</w:t>
      </w:r>
    </w:p>
    <w:p w:rsidR="00A650E8" w:rsidRDefault="00A650E8" w:rsidP="00185601">
      <w:pPr>
        <w:pStyle w:val="Listenabsatz"/>
        <w:numPr>
          <w:ilvl w:val="1"/>
          <w:numId w:val="19"/>
        </w:numPr>
      </w:pPr>
      <w:r>
        <w:t>Events löschen</w:t>
      </w:r>
    </w:p>
    <w:p w:rsidR="00185601" w:rsidRDefault="00185601" w:rsidP="00185601">
      <w:pPr>
        <w:pStyle w:val="Listenabsatz"/>
        <w:numPr>
          <w:ilvl w:val="1"/>
          <w:numId w:val="19"/>
        </w:numPr>
      </w:pPr>
      <w:r>
        <w:t>Ihr Profil bearbeiten</w:t>
      </w:r>
    </w:p>
    <w:p w:rsidR="00185601" w:rsidRDefault="00185601" w:rsidP="0003171F">
      <w:pPr>
        <w:pStyle w:val="Listenabsatz"/>
        <w:numPr>
          <w:ilvl w:val="1"/>
          <w:numId w:val="19"/>
        </w:numPr>
      </w:pPr>
      <w:r>
        <w:t>Ihre Kontaktliste anzeigen und verwalten</w:t>
      </w:r>
    </w:p>
    <w:p w:rsidR="00185601" w:rsidRDefault="00185601" w:rsidP="00CB2365">
      <w:pPr>
        <w:pStyle w:val="Listenabsatz"/>
        <w:numPr>
          <w:ilvl w:val="1"/>
          <w:numId w:val="19"/>
        </w:numPr>
      </w:pPr>
      <w:r>
        <w:t xml:space="preserve">An Events </w:t>
      </w:r>
      <w:r w:rsidR="00662971">
        <w:t>von Freunden</w:t>
      </w:r>
      <w:r>
        <w:t xml:space="preserve"> teilnehmen</w:t>
      </w:r>
    </w:p>
    <w:p w:rsidR="00185601" w:rsidRDefault="00185601" w:rsidP="00185601">
      <w:pPr>
        <w:pStyle w:val="Listenabsatz"/>
        <w:numPr>
          <w:ilvl w:val="1"/>
          <w:numId w:val="19"/>
        </w:numPr>
      </w:pPr>
      <w:r>
        <w:t>Sich aktiv an der Planung beteiligen (Mitbringliste)</w:t>
      </w:r>
    </w:p>
    <w:p w:rsidR="00472C78" w:rsidRPr="00303A13" w:rsidRDefault="00472C78"/>
    <w:p w:rsidR="00924AB7" w:rsidRPr="00303A13" w:rsidRDefault="00A37257">
      <w:pPr>
        <w:pStyle w:val="berschrift21"/>
      </w:pPr>
      <w:bookmarkStart w:id="6" w:name="_Toc440814114"/>
      <w:r>
        <w:t xml:space="preserve">1.3 </w:t>
      </w:r>
      <w:r w:rsidR="009A0B7F">
        <w:t>Zusätzliche Ziele</w:t>
      </w:r>
      <w:bookmarkEnd w:id="6"/>
    </w:p>
    <w:p w:rsidR="00E53B36" w:rsidRDefault="00ED2AB4" w:rsidP="00BE331C">
      <w:pPr>
        <w:pStyle w:val="Listenabsatz"/>
        <w:numPr>
          <w:ilvl w:val="0"/>
          <w:numId w:val="19"/>
        </w:numPr>
      </w:pPr>
      <w:r>
        <w:t>Per E-Mail eingeladene Kontakte können ihre Eventteilnahme bestätigen oder absagen</w:t>
      </w:r>
      <w:bookmarkStart w:id="7" w:name="_Toc440814115"/>
    </w:p>
    <w:p w:rsidR="00E53B36" w:rsidRDefault="00E53B36" w:rsidP="00E53B36">
      <w:pPr>
        <w:pStyle w:val="Listenabsatz"/>
      </w:pPr>
    </w:p>
    <w:p w:rsidR="00E53B36" w:rsidRDefault="00E53B36" w:rsidP="00E53B36">
      <w:pPr>
        <w:pStyle w:val="Listenabsatz"/>
      </w:pPr>
    </w:p>
    <w:p w:rsidR="00994135" w:rsidRDefault="00A37257" w:rsidP="00BE331C">
      <w:pPr>
        <w:pStyle w:val="berschrift21"/>
      </w:pPr>
      <w:r>
        <w:t xml:space="preserve">1.4 </w:t>
      </w:r>
      <w:r w:rsidR="009A0B7F">
        <w:t>Verwendete Technologien</w:t>
      </w:r>
      <w:bookmarkEnd w:id="7"/>
    </w:p>
    <w:p w:rsidR="00E53B36"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8" w:name="_Toc440814116"/>
      <w:r>
        <w:t>1.4.1 Grunt</w:t>
      </w:r>
      <w:bookmarkEnd w:id="8"/>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Default="00736CBA" w:rsidP="00736CBA">
      <w:r>
        <w:lastRenderedPageBreak/>
        <w:t>Des Weiteren werden die Module "less" und "compile handlebars" genutzt. Diese dienen zum kompilieren von less zu CSS und handlebars Templates zu HTML. Dadurch können wir im Baukasten-Prinzip entwickeln.</w:t>
      </w:r>
    </w:p>
    <w:p w:rsidR="00826C27" w:rsidRDefault="00826C27" w:rsidP="00826C27">
      <w:r>
        <w:tab/>
      </w:r>
      <w:r w:rsidRPr="003D439C">
        <w:t xml:space="preserve">Verwendete Version: </w:t>
      </w:r>
      <w:r>
        <w:t>0.1.13</w:t>
      </w:r>
    </w:p>
    <w:p w:rsidR="00E53B36" w:rsidRDefault="00E53B36" w:rsidP="00826C27"/>
    <w:p w:rsidR="00BE331C" w:rsidRDefault="00BE331C" w:rsidP="00C92A2A">
      <w:pPr>
        <w:pStyle w:val="berschrift31"/>
        <w:outlineLvl w:val="2"/>
      </w:pPr>
      <w:bookmarkStart w:id="9" w:name="_Toc440814117"/>
      <w:r>
        <w:t>1.4.2 Less / CSS</w:t>
      </w:r>
      <w:bookmarkEnd w:id="9"/>
    </w:p>
    <w:p w:rsidR="00826C27"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rsidR="00826C27" w:rsidRDefault="00826C27" w:rsidP="00826C27">
      <w:r>
        <w:tab/>
      </w:r>
      <w:r w:rsidRPr="003D439C">
        <w:t xml:space="preserve">Verwendete Version: </w:t>
      </w:r>
      <w:r>
        <w:t>2.5.3 (LESS) / CSS 3</w:t>
      </w:r>
    </w:p>
    <w:p w:rsidR="00E53B36" w:rsidRDefault="00E53B36" w:rsidP="00826C27"/>
    <w:p w:rsidR="002038D3" w:rsidRDefault="002038D3" w:rsidP="007072EB">
      <w:pPr>
        <w:pStyle w:val="berschrift31"/>
        <w:outlineLvl w:val="2"/>
      </w:pPr>
      <w:bookmarkStart w:id="10" w:name="_Toc440814118"/>
      <w:r>
        <w:t>1.4.3 Bootstrap Grid System</w:t>
      </w:r>
      <w:bookmarkEnd w:id="10"/>
    </w:p>
    <w:p w:rsidR="002038D3" w:rsidRDefault="00901104" w:rsidP="00901104">
      <w:r w:rsidRPr="00901104">
        <w:t>Da wir die Anwendung responsive machen wollen, haben wir das Gridsystem von Bootstrap eingesetzt um schneller starten zu können und nicht erst selbst erzeugen zu müssen. Das Gridsystem bringt Klassen für Spalteneinteilung und Breakpoints mit, wir nutzen ein fluid layout (volle Breite) und das Standard 12 Spalten Grid.</w:t>
      </w:r>
    </w:p>
    <w:p w:rsidR="00894487" w:rsidRDefault="00894487" w:rsidP="00894487">
      <w:r>
        <w:tab/>
        <w:t>Verwendete Version: 3.3.6</w:t>
      </w:r>
    </w:p>
    <w:p w:rsidR="00E53B36" w:rsidRDefault="00E53B36" w:rsidP="00894487"/>
    <w:p w:rsidR="002038D3" w:rsidRDefault="002038D3" w:rsidP="007072EB">
      <w:pPr>
        <w:pStyle w:val="berschrift31"/>
        <w:outlineLvl w:val="2"/>
      </w:pPr>
      <w:bookmarkStart w:id="11" w:name="_Toc440814119"/>
      <w:r>
        <w:t>1.4.4 Handlebar</w:t>
      </w:r>
      <w:r w:rsidR="004C45F8">
        <w:t>s</w:t>
      </w:r>
      <w:r>
        <w:t xml:space="preserve"> / HTML</w:t>
      </w:r>
      <w:bookmarkEnd w:id="11"/>
    </w:p>
    <w:p w:rsidR="002038D3" w:rsidRDefault="00901104" w:rsidP="002038D3">
      <w:r w:rsidRPr="00901104">
        <w:t>Handlebars ist eine Template Engine, die recht leicht zu verwenden ist. Wir verwenden weniger die eigentliche Templating Funktionen (Expressions, Helper</w:t>
      </w:r>
      <w:r w:rsidR="00D4433F" w:rsidRPr="00901104">
        <w:t xml:space="preserve"> ...</w:t>
      </w:r>
      <w:r w:rsidRPr="00901104">
        <w:t>), sondern hauptsächlich nur die Basis- Funktionalität um für die einzelnen Bausteine der Anwendung einzelne Partials anzulegen, die man dann gegenseitig in anderen Templates inkludieren kann.</w:t>
      </w:r>
    </w:p>
    <w:p w:rsidR="00894487" w:rsidRDefault="00894487" w:rsidP="00894487">
      <w:r>
        <w:tab/>
      </w:r>
      <w:r w:rsidRPr="003D439C">
        <w:t xml:space="preserve">Verwendete Version: </w:t>
      </w:r>
      <w:r>
        <w:t>4.0.5</w:t>
      </w:r>
      <w:r w:rsidR="002A1121">
        <w:t xml:space="preserve"> / HTML 5</w:t>
      </w:r>
    </w:p>
    <w:p w:rsidR="00E53B36" w:rsidRDefault="00E53B36" w:rsidP="00894487"/>
    <w:p w:rsidR="00E53B36" w:rsidRDefault="00E53B36" w:rsidP="00894487"/>
    <w:p w:rsidR="002038D3" w:rsidRDefault="002038D3" w:rsidP="007072EB">
      <w:pPr>
        <w:pStyle w:val="berschrift31"/>
        <w:outlineLvl w:val="2"/>
      </w:pPr>
      <w:bookmarkStart w:id="12" w:name="_Toc440814120"/>
      <w:r>
        <w:lastRenderedPageBreak/>
        <w:t xml:space="preserve">1.4.5 </w:t>
      </w:r>
      <w:r w:rsidR="004C45F8">
        <w:t>JavaScript</w:t>
      </w:r>
      <w:r>
        <w:t xml:space="preserve"> Clientseitig</w:t>
      </w:r>
      <w:bookmarkEnd w:id="12"/>
    </w:p>
    <w:p w:rsidR="00901104" w:rsidRDefault="00901104" w:rsidP="00901104">
      <w:r>
        <w:t>Wir versuchen, frontendseitig das meiste mit CSS zu lösen, es ist JavaScript notwendig für:</w:t>
      </w:r>
    </w:p>
    <w:p w:rsidR="00901104" w:rsidRDefault="00901104" w:rsidP="00CD24E1">
      <w:pPr>
        <w:pStyle w:val="Listenabsatz"/>
        <w:numPr>
          <w:ilvl w:val="0"/>
          <w:numId w:val="20"/>
        </w:numPr>
      </w:pPr>
      <w:r>
        <w:t>Das Layer (Öffnen und Schließen)</w:t>
      </w:r>
    </w:p>
    <w:p w:rsidR="00901104" w:rsidRDefault="00901104" w:rsidP="00CD24E1">
      <w:pPr>
        <w:pStyle w:val="Listenabsatz"/>
        <w:numPr>
          <w:ilvl w:val="0"/>
          <w:numId w:val="20"/>
        </w:numPr>
      </w:pPr>
      <w:r>
        <w:t>Formularvalidierung bei der Registrierung und beim Anlegen eines neuen Events</w:t>
      </w:r>
    </w:p>
    <w:p w:rsidR="00901104" w:rsidRDefault="00901104" w:rsidP="00CD24E1">
      <w:pPr>
        <w:pStyle w:val="Listenabsatz"/>
        <w:numPr>
          <w:ilvl w:val="0"/>
          <w:numId w:val="20"/>
        </w:numPr>
      </w:pPr>
      <w:r>
        <w:t>Teilweise zum Setzen von CSS Klassen für CSS Animationen</w:t>
      </w:r>
    </w:p>
    <w:p w:rsidR="002038D3" w:rsidRDefault="00901104" w:rsidP="00CD24E1">
      <w:pPr>
        <w:pStyle w:val="Listenabsatz"/>
        <w:numPr>
          <w:ilvl w:val="0"/>
          <w:numId w:val="20"/>
        </w:numPr>
      </w:pPr>
      <w:r>
        <w:t>Ajax Post requests zum Server</w:t>
      </w:r>
    </w:p>
    <w:p w:rsidR="00D859F7" w:rsidRDefault="00D859F7" w:rsidP="00D859F7">
      <w:r>
        <w:tab/>
      </w:r>
      <w:r w:rsidRPr="003D439C">
        <w:t xml:space="preserve">Verwendete Version: </w:t>
      </w:r>
      <w:r w:rsidRPr="00D859F7">
        <w:t>ECMAScript 5.1</w:t>
      </w:r>
    </w:p>
    <w:p w:rsidR="00D859F7" w:rsidRDefault="00D859F7" w:rsidP="00D859F7"/>
    <w:p w:rsidR="002038D3" w:rsidRDefault="002038D3" w:rsidP="007072EB">
      <w:pPr>
        <w:pStyle w:val="berschrift31"/>
        <w:outlineLvl w:val="2"/>
      </w:pPr>
      <w:bookmarkStart w:id="13" w:name="_Toc440814121"/>
      <w:r>
        <w:t xml:space="preserve">1.4.6 </w:t>
      </w:r>
      <w:r w:rsidR="004C45F8">
        <w:t>JavaScript</w:t>
      </w:r>
      <w:r>
        <w:t xml:space="preserve"> Serverseitig (Express)</w:t>
      </w:r>
      <w:bookmarkEnd w:id="13"/>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Default="00CA1AA0" w:rsidP="00CA1AA0">
      <w:r>
        <w:t xml:space="preserve"> Diese Entscheidung hat evtl. einen Umbau zur Folge, sodass wir Grunt rauswerfen und auch die less und handlebars Dateien vom Express Server kompilieren lassen. Einen live </w:t>
      </w:r>
      <w:r w:rsidRPr="0027766F">
        <w:t>reload müsste man auch auf diesem Wege hinbekommen.</w:t>
      </w:r>
    </w:p>
    <w:p w:rsidR="00D859F7" w:rsidRDefault="00D859F7" w:rsidP="00D859F7">
      <w:r>
        <w:tab/>
      </w:r>
      <w:r w:rsidRPr="003D439C">
        <w:t xml:space="preserve">Verwendete Version: </w:t>
      </w:r>
      <w:r>
        <w:t>ECMAScript 5.1</w:t>
      </w:r>
    </w:p>
    <w:p w:rsidR="0027766F" w:rsidRDefault="0027766F" w:rsidP="00CA1AA0">
      <w:r w:rsidRPr="0027766F">
        <w:t>Hier ergaben sich während der Entwicklung Änderungen, siehe 3.1.</w:t>
      </w:r>
    </w:p>
    <w:p w:rsidR="00E53B36" w:rsidRDefault="00E53B36" w:rsidP="00CA1AA0"/>
    <w:p w:rsidR="002038D3" w:rsidRDefault="002038D3" w:rsidP="007072EB">
      <w:pPr>
        <w:pStyle w:val="berschrift31"/>
        <w:outlineLvl w:val="2"/>
      </w:pPr>
      <w:bookmarkStart w:id="14" w:name="_Toc440814122"/>
      <w:r>
        <w:t xml:space="preserve">1.4.7 </w:t>
      </w:r>
      <w:r w:rsidR="005004E2">
        <w:t>Pickaday</w:t>
      </w:r>
      <w:r>
        <w:t xml:space="preserve"> Datepicker</w:t>
      </w:r>
      <w:bookmarkEnd w:id="14"/>
    </w:p>
    <w:p w:rsidR="005004E2" w:rsidRDefault="005004E2" w:rsidP="005004E2">
      <w:r>
        <w:t xml:space="preserve">Ein kleiner Datepicker, ohne </w:t>
      </w:r>
      <w:r w:rsidR="00A650E8">
        <w:t>Abhängigkeiten</w:t>
      </w:r>
      <w:r>
        <w:t xml:space="preserve"> (wie jQuery o.ä.), der einfach einzubinden und zu stylen ist.</w:t>
      </w:r>
    </w:p>
    <w:p w:rsidR="002038D3" w:rsidRDefault="005004E2" w:rsidP="005004E2">
      <w:r>
        <w:t xml:space="preserve">Quelle: </w:t>
      </w:r>
      <w:hyperlink r:id="rId11" w:history="1">
        <w:r w:rsidR="002C1C12" w:rsidRPr="00110557">
          <w:rPr>
            <w:rStyle w:val="Hyperlink"/>
          </w:rPr>
          <w:t>https://github.com/dbushell/Pikaday</w:t>
        </w:r>
      </w:hyperlink>
    </w:p>
    <w:p w:rsidR="002C1C12" w:rsidRDefault="002C1C12" w:rsidP="005004E2">
      <w:r w:rsidRPr="002C1C12">
        <w:t>Wir nutzen ihn um ein Datum für ein Event zu selektieren und die nächsten zwei Kalendermonate in der Seitenleiste anzuzeigen</w:t>
      </w:r>
    </w:p>
    <w:p w:rsidR="00E53B36" w:rsidRDefault="00E53B36" w:rsidP="005004E2"/>
    <w:p w:rsidR="00E53B36" w:rsidRDefault="00E53B36" w:rsidP="005004E2"/>
    <w:p w:rsidR="002038D3" w:rsidRDefault="002038D3" w:rsidP="007072EB">
      <w:pPr>
        <w:pStyle w:val="berschrift31"/>
        <w:outlineLvl w:val="2"/>
      </w:pPr>
      <w:bookmarkStart w:id="15" w:name="_Toc440814123"/>
      <w:r>
        <w:lastRenderedPageBreak/>
        <w:t>1.4.8 MySQL</w:t>
      </w:r>
      <w:bookmarkEnd w:id="15"/>
    </w:p>
    <w:p w:rsidR="002038D3" w:rsidRDefault="009979BF" w:rsidP="002038D3">
      <w:r w:rsidRPr="009979BF">
        <w:t xml:space="preserve">MySQL ist eines der weltweit verbreitetsten relationalen Datenbankverwaltungssysteme. Es ist als Open-Source-Software sowie als kommerzielle </w:t>
      </w:r>
      <w:r w:rsidR="00243272" w:rsidRPr="009979BF">
        <w:t>Enterprise Version</w:t>
      </w:r>
      <w:r w:rsidRPr="009979BF">
        <w:t xml:space="preserve"> für verschiedene Betriebssysteme verfügbar und bildet die Grundlage für viele dynamische Webauftritte.</w:t>
      </w:r>
    </w:p>
    <w:p w:rsidR="009979BF" w:rsidRDefault="009979BF" w:rsidP="009979BF">
      <w:r>
        <w:tab/>
      </w:r>
      <w:r w:rsidRPr="003D439C">
        <w:t xml:space="preserve">Verwendete Version: </w:t>
      </w:r>
      <w:r>
        <w:t>5.0.96</w:t>
      </w:r>
    </w:p>
    <w:p w:rsidR="009979BF" w:rsidRDefault="009979BF" w:rsidP="002038D3"/>
    <w:p w:rsidR="002038D3" w:rsidRDefault="002038D3" w:rsidP="00BF5BAA">
      <w:pPr>
        <w:pStyle w:val="berschrift31"/>
        <w:outlineLvl w:val="2"/>
      </w:pPr>
      <w:bookmarkStart w:id="16" w:name="_Toc440814124"/>
      <w:r>
        <w:t>1.4.9 PHP</w:t>
      </w:r>
      <w:bookmarkEnd w:id="16"/>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tab/>
      </w:r>
      <w:r w:rsidRPr="003D439C">
        <w:t>Verwendete Version: 5.</w:t>
      </w:r>
      <w:r>
        <w:t>4</w:t>
      </w:r>
      <w:r w:rsidRPr="003D439C">
        <w:t>.</w:t>
      </w:r>
      <w:r>
        <w:t>42</w:t>
      </w:r>
    </w:p>
    <w:p w:rsidR="00E53B36" w:rsidRDefault="00E53B36" w:rsidP="005B7B8E"/>
    <w:p w:rsidR="00A37257" w:rsidRPr="00303A13" w:rsidRDefault="00A37257" w:rsidP="00A37257">
      <w:pPr>
        <w:pStyle w:val="berschrift21"/>
      </w:pPr>
      <w:bookmarkStart w:id="17" w:name="_Toc440814125"/>
      <w:bookmarkStart w:id="18" w:name="_Toc321140623"/>
      <w:r>
        <w:t xml:space="preserve">1.5 </w:t>
      </w:r>
      <w:r w:rsidR="009A0B7F">
        <w:t>Zielumgebung</w:t>
      </w:r>
      <w:bookmarkEnd w:id="17"/>
    </w:p>
    <w:p w:rsidR="00CF6CFE" w:rsidRDefault="004515E0" w:rsidP="004515E0">
      <w:r>
        <w:t>Als Zielsystem für d</w:t>
      </w:r>
      <w:r w:rsidR="00CF6CFE">
        <w:t>as</w:t>
      </w:r>
      <w:r>
        <w:t xml:space="preserve"> </w:t>
      </w:r>
      <w:r w:rsidR="00CF6CFE">
        <w:t>Event-Portal</w:t>
      </w:r>
      <w:r>
        <w:t xml:space="preserve"> kommen jegliche Rechner mit den benötigten Serverdiensten in Frage. Benötigt wird zwingend ein Webserver mit PHP-Unterstützung. Ebenso muss ein</w:t>
      </w:r>
      <w:r w:rsidR="00CF6CFE">
        <w:t xml:space="preserve"> MySQL5</w:t>
      </w:r>
      <w:r>
        <w:t xml:space="preserve"> Datenbanksystem vorhanden sein</w:t>
      </w:r>
      <w:r w:rsidR="00CF6CFE">
        <w:t>.</w:t>
      </w:r>
      <w:r>
        <w:t xml:space="preserve"> </w:t>
      </w:r>
    </w:p>
    <w:p w:rsidR="004515E0" w:rsidRDefault="004515E0" w:rsidP="004515E0">
      <w:r>
        <w:t>Die Voraussetzungen sind bewusst so vage gehalten, damit das Endprodukt auf vielen Systemen eingesetzt werden kann. So ist es 'vollkommen' Betriebssystem und architekturunabhängig - vollkommen in dem Sinn, dass auf der Zielarchitektur natürlich ein Webserver mit PHP verfügbar sein muss.</w:t>
      </w:r>
    </w:p>
    <w:p w:rsidR="004515E0" w:rsidRDefault="004515E0" w:rsidP="004515E0">
      <w:r>
        <w:t xml:space="preserve">Auf der Clientseite ist lediglich ein Internetbrowser nötig, der JavaScript beherrscht und aktiviert hat. Auch hier gibt es keine Einschränkung an Betriebssystem oder gar Hardwarearchitektur. Aus Zeitgründen ist das Design der Webseite nur an </w:t>
      </w:r>
      <w:r w:rsidR="003D0B69">
        <w:t>Chrome</w:t>
      </w:r>
      <w:r>
        <w:t xml:space="preserve"> </w:t>
      </w:r>
      <w:r w:rsidR="003D0B69">
        <w:t xml:space="preserve">bzw. Iron </w:t>
      </w:r>
      <w:r>
        <w:t>angepasst. A</w:t>
      </w:r>
      <w:r w:rsidR="003D0B69">
        <w:t>ndere</w:t>
      </w:r>
      <w:r>
        <w:t xml:space="preserve"> Browser wie beispielsweise Microsoft Internet </w:t>
      </w:r>
      <w:r w:rsidR="003D0B69">
        <w:t>Explorer, Mozilla Firefox, Opera, Edge</w:t>
      </w:r>
      <w:r>
        <w:t xml:space="preserve"> </w:t>
      </w:r>
      <w:r w:rsidR="003D0B69">
        <w:t>oder andere</w:t>
      </w:r>
      <w:r>
        <w:t xml:space="preserve"> we</w:t>
      </w:r>
      <w:r w:rsidR="003D0B69">
        <w:t>rden explizit nicht unterstützt – sie werden sicherlich in den meisten Fällen funktionieren, es kann aber zu Darstellungs- oder gar Funktionsfehlern kommen.</w:t>
      </w:r>
    </w:p>
    <w:p w:rsidR="004515E0" w:rsidRDefault="004515E0" w:rsidP="004515E0">
      <w:r>
        <w:lastRenderedPageBreak/>
        <w:t xml:space="preserve">Das Layout der Seite basiert komplett auf CSS. Es werden weder browserspezifische 'Hacks' </w:t>
      </w:r>
      <w:r w:rsidR="005D7F61">
        <w:t>noch</w:t>
      </w:r>
      <w:r>
        <w:t xml:space="preserve"> 'Weichen' eingesetzt</w:t>
      </w:r>
    </w:p>
    <w:p w:rsidR="004515E0" w:rsidRDefault="004515E0" w:rsidP="004515E0">
      <w:r>
        <w:t>Als Scriptsprache auf dem Server kommt lediglich PHP zum Einsatz. PHP ist bei den meisten Hosting-Angeboten verfügbar, somit lässt sich das Endprodukt (hoffentlich) auf vielen dieser Angebote nutzen.</w:t>
      </w:r>
    </w:p>
    <w:p w:rsidR="00A37257" w:rsidRDefault="004515E0" w:rsidP="004515E0">
      <w:r>
        <w:t xml:space="preserve">Als Scriptsprache für die Clients ist JavaScript in Verwendung. Die Auswahl hier ist nicht groß, es bleibt nur JavaScript übrig, sobald man mehrere Browser unterstützen möchte. </w:t>
      </w:r>
    </w:p>
    <w:p w:rsidR="00E53B36" w:rsidRPr="00303A13" w:rsidRDefault="00E53B36" w:rsidP="004515E0"/>
    <w:p w:rsidR="00A37257" w:rsidRDefault="00A37257" w:rsidP="00A37257">
      <w:pPr>
        <w:pStyle w:val="berschrift21"/>
      </w:pPr>
      <w:bookmarkStart w:id="19" w:name="_Toc440814126"/>
      <w:r>
        <w:t xml:space="preserve">1.6 </w:t>
      </w:r>
      <w:r w:rsidR="009A0B7F">
        <w:t>Entwicklungssystem</w:t>
      </w:r>
      <w:r w:rsidR="00FD58AA">
        <w:t>e</w:t>
      </w:r>
      <w:bookmarkEnd w:id="19"/>
    </w:p>
    <w:p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rsidR="00E67F63" w:rsidRDefault="001E5098" w:rsidP="00E67F63">
      <w:pPr>
        <w:pStyle w:val="Listenabsatz"/>
        <w:numPr>
          <w:ilvl w:val="0"/>
          <w:numId w:val="21"/>
        </w:numPr>
      </w:pPr>
      <w:r>
        <w:t>Node</w:t>
      </w:r>
      <w:r w:rsidR="00FE64F8">
        <w:t>.</w:t>
      </w:r>
      <w:r>
        <w:t>JS für Bootstrap und Grunt</w:t>
      </w:r>
    </w:p>
    <w:p w:rsidR="001E5098" w:rsidRDefault="001E5098" w:rsidP="00E67F63">
      <w:pPr>
        <w:pStyle w:val="Listenabsatz"/>
        <w:numPr>
          <w:ilvl w:val="0"/>
          <w:numId w:val="21"/>
        </w:numPr>
      </w:pPr>
      <w:r>
        <w:t>Brackets</w:t>
      </w:r>
      <w:r w:rsidR="0090724D">
        <w:t xml:space="preserve"> und IntelliJ</w:t>
      </w:r>
      <w:r>
        <w:t xml:space="preserve"> als Entwicklungsumgebung</w:t>
      </w:r>
    </w:p>
    <w:p w:rsidR="001E5098" w:rsidRDefault="001E5098" w:rsidP="00E67F63">
      <w:pPr>
        <w:pStyle w:val="Listenabsatz"/>
        <w:numPr>
          <w:ilvl w:val="0"/>
          <w:numId w:val="21"/>
        </w:numPr>
      </w:pPr>
      <w:r>
        <w:t>Notepad++ als Texteditor</w:t>
      </w:r>
    </w:p>
    <w:p w:rsidR="001E5098" w:rsidRDefault="001E5098" w:rsidP="00E67F63">
      <w:pPr>
        <w:pStyle w:val="Listenabsatz"/>
        <w:numPr>
          <w:ilvl w:val="0"/>
          <w:numId w:val="21"/>
        </w:numPr>
      </w:pPr>
      <w:r>
        <w:t xml:space="preserve">Chrome </w:t>
      </w:r>
      <w:r w:rsidR="00FE64F8">
        <w:t>bzw.</w:t>
      </w:r>
      <w:r>
        <w:t xml:space="preserve"> Iron als Web-Client zum Testen</w:t>
      </w:r>
    </w:p>
    <w:p w:rsidR="001E5098" w:rsidRDefault="001E5098" w:rsidP="00E67F63">
      <w:pPr>
        <w:pStyle w:val="Listenabsatz"/>
        <w:numPr>
          <w:ilvl w:val="0"/>
          <w:numId w:val="21"/>
        </w:numPr>
      </w:pPr>
      <w:r>
        <w:t>Git als Versionskontrolle</w:t>
      </w:r>
    </w:p>
    <w:p w:rsidR="00E53B36" w:rsidRDefault="00E53B36" w:rsidP="00E53B36">
      <w:pPr>
        <w:pStyle w:val="Listenabsatz"/>
      </w:pPr>
    </w:p>
    <w:p w:rsidR="00E53B36" w:rsidRPr="00E67F63" w:rsidRDefault="00E53B36" w:rsidP="00E53B36">
      <w:pPr>
        <w:pStyle w:val="Listenabsatz"/>
      </w:pPr>
    </w:p>
    <w:p w:rsidR="00572C63" w:rsidRDefault="00FD58AA" w:rsidP="004515E0">
      <w:pPr>
        <w:pStyle w:val="berschrift31"/>
      </w:pPr>
      <w:r>
        <w:t>1.6.1 Entwicklungssystem von Thomas Krieger</w:t>
      </w:r>
    </w:p>
    <w:p w:rsidR="00FD58AA" w:rsidRDefault="00E67F63" w:rsidP="00FD58AA">
      <w:r>
        <w:t>Thomas setzte Windows 10 Professional als Betrieb</w:t>
      </w:r>
      <w:r w:rsidR="001E5098">
        <w:t>ssystem ein. Zusätzlich zu dem oben genannten Softwarepacket nutzt er Eclipse als ergänzende Entwicklungsumgebung.</w:t>
      </w:r>
      <w:r w:rsidR="006204D4">
        <w:t xml:space="preserve"> Als Web-Client wurde SWIron verwendet.</w:t>
      </w:r>
    </w:p>
    <w:p w:rsidR="00FD58AA" w:rsidRDefault="00FD58AA" w:rsidP="004515E0">
      <w:pPr>
        <w:pStyle w:val="berschrift31"/>
      </w:pPr>
      <w:r>
        <w:t>1.6.2 Entwicklungssystem von Marileen Stamer</w:t>
      </w:r>
    </w:p>
    <w:p w:rsidR="00FD58AA" w:rsidRDefault="001E5098" w:rsidP="00FD58AA">
      <w:r>
        <w:t>Marileen setzte MacOS 10.</w:t>
      </w:r>
      <w:r w:rsidR="00FE64F8">
        <w:t>9.</w:t>
      </w:r>
      <w:r>
        <w:t xml:space="preserve">5 als Betriebssystem ein. </w:t>
      </w:r>
      <w:r w:rsidR="00FE64F8">
        <w:t>Als Entwicklungsumgebung und Zugriff auf Git benutzte sie IntelliJ, als Web-Client kam Chrome zum Einsatz.</w:t>
      </w:r>
    </w:p>
    <w:p w:rsidR="00FD58AA" w:rsidRDefault="00FD58AA" w:rsidP="004515E0">
      <w:pPr>
        <w:pStyle w:val="berschrift31"/>
      </w:pPr>
      <w:r>
        <w:t>1.6.3 Entwicklungssystem von Torsten Garding</w:t>
      </w:r>
    </w:p>
    <w:p w:rsidR="00FD58AA" w:rsidRPr="00FD58AA" w:rsidRDefault="001E5098" w:rsidP="00FD58AA">
      <w:r>
        <w:t>Torsten setzte</w:t>
      </w:r>
      <w:r w:rsidR="00FE64F8">
        <w:t xml:space="preserve"> anfangs</w:t>
      </w:r>
      <w:r>
        <w:t xml:space="preserve"> Linux als Betriebssystem ein,</w:t>
      </w:r>
      <w:r w:rsidR="00FE64F8" w:rsidRPr="00FD58AA">
        <w:t xml:space="preserve"> </w:t>
      </w:r>
      <w:r w:rsidR="00FE64F8">
        <w:t>stieg dann aber auf Windows 10 um. Zum Einsatz kamen N</w:t>
      </w:r>
      <w:r w:rsidR="006204D4">
        <w:t>ode.JS, Grunt, Git und Brackets, sowie SWIron als Web-Client.</w:t>
      </w:r>
    </w:p>
    <w:p w:rsidR="00924AB7" w:rsidRPr="00303A13" w:rsidRDefault="00A37257" w:rsidP="00A37257">
      <w:pPr>
        <w:pStyle w:val="berschrift11"/>
      </w:pPr>
      <w:bookmarkStart w:id="20" w:name="_Toc440814127"/>
      <w:r>
        <w:lastRenderedPageBreak/>
        <w:t xml:space="preserve">2. </w:t>
      </w:r>
      <w:bookmarkEnd w:id="18"/>
      <w:r w:rsidR="00E40CA5">
        <w:t>Entwicklung</w:t>
      </w:r>
      <w:bookmarkEnd w:id="20"/>
    </w:p>
    <w:p w:rsidR="00E53B36" w:rsidRDefault="00E53B36" w:rsidP="0026610E"/>
    <w:p w:rsidR="00416484" w:rsidRDefault="00331533" w:rsidP="0026610E">
      <w:r w:rsidRPr="00331533">
        <w:t>Zu Beginn haben wir uns zusammengesetzt und den Zweck und die Zielgruppe für unsere Anwendung bestimmt.</w:t>
      </w:r>
      <w:r w:rsidR="0005322A">
        <w:t xml:space="preserve"> Als Ergebnis kam dabei heraus, dass wir unsere Webseite zwar jung und aufgeschlossen darstellen wollen, als Zielgruppe aber grundsätzlich jeder angesprochen werden sollte. Daraus hat sich dann einerseits das Design</w:t>
      </w:r>
      <w:r w:rsidR="00416484">
        <w:t xml:space="preserve"> ergeben, andererseits wurden aber Worte wie z.B. „Freunde“ durch neutraler klingende „Kontakte“</w:t>
      </w:r>
      <w:r w:rsidRPr="00331533">
        <w:t xml:space="preserve"> </w:t>
      </w:r>
      <w:r w:rsidR="00416484">
        <w:t>ersetzt. Während man privat sicher „Freunde“ einladen würde, würde man in einer Firma eher von Kollegen oder Mitarbeitern sprechen. Um eine Differenzierung zu vermeiden, entschieden wir uns an dieser Stelle für „Kontakte“. Dies bot die Möglichkeit, diese Webseite nicht nur privat, sondern auch geschäftlich nutzen zu können.</w:t>
      </w:r>
    </w:p>
    <w:p w:rsidR="00E53B36" w:rsidRDefault="00E53B36" w:rsidP="0026610E"/>
    <w:p w:rsidR="0026610E" w:rsidRDefault="00331533" w:rsidP="0026610E">
      <w:r w:rsidRPr="00331533">
        <w:t>Anschließend haben wir uns über die Funktionen und den Umfang geeinigt.</w:t>
      </w:r>
      <w:r w:rsidR="00416484">
        <w:t xml:space="preserve"> Da der Zeitrahmen recht begrenzt war, versuchten wir uns auf das notwendige zu beschränken. Auf Dinge wie einen integrierten Chat oder Nachrichtendienst wurde daher verzichtet, aber es steht die Idee Raum, die Webseite im Anschluss nach dem Semester weiter zu entwickeln.</w:t>
      </w:r>
      <w:r w:rsidRPr="00331533">
        <w:t xml:space="preserve"> Im weiteren Verlauf entstanden der Name und das Logo</w:t>
      </w:r>
      <w:r w:rsidR="00416484">
        <w:t>. „Comeet“ ist ein kleines Wortspiel und setzt sich aus den Wörtern „Come and meet“ zusammen, was gleichzeitig als Slogan für unsere Eventplanungs-Webseite verwendet wird. Das Logo mit dem Stern in der Mitte und dem umkreisenden Pfeil symbolisiert dabei einmal die Gemeinschaft</w:t>
      </w:r>
      <w:r w:rsidRPr="00331533">
        <w:t>,</w:t>
      </w:r>
      <w:r w:rsidR="00416484">
        <w:t xml:space="preserve"> ohne die ein Event ja gar nicht möglich ist. Andererseits stellt es auch einen Kometen dar, der einen Stern umkreist.</w:t>
      </w:r>
      <w:r w:rsidRPr="00331533">
        <w:t xml:space="preserve"> </w:t>
      </w:r>
      <w:r w:rsidR="00416484">
        <w:t>D</w:t>
      </w:r>
      <w:r w:rsidRPr="00331533">
        <w:t>ie ersten Entwürfe</w:t>
      </w:r>
      <w:r w:rsidR="00416484">
        <w:t xml:space="preserve"> wurden</w:t>
      </w:r>
      <w:r w:rsidRPr="00331533">
        <w:t xml:space="preserve"> auf Papier an</w:t>
      </w:r>
      <w:r w:rsidR="00416484">
        <w:t>gefertigt</w:t>
      </w:r>
      <w:r w:rsidRPr="00331533">
        <w:t xml:space="preserve">. Diese wurden später auf den Computer übertragen und dabei verfeinert. Als nächstes besprachen wir, mit welchen Technologien wir arbeiten wollen, </w:t>
      </w:r>
      <w:r w:rsidR="0005322A">
        <w:t>und entschieden uns für die unter 1.4</w:t>
      </w:r>
      <w:r w:rsidRPr="00331533">
        <w:t xml:space="preserve"> genannten. Das führte dazu, dass wir diese auf jedem genu</w:t>
      </w:r>
      <w:r w:rsidR="0005322A">
        <w:t>tzten Computer lauffähig machen mussten</w:t>
      </w:r>
      <w:r w:rsidR="001A1B0E">
        <w:t>, was sich bei drei unterschiedlichen Systemen anfangs als nicht ganz so einfach herausstellte.</w:t>
      </w:r>
      <w:r w:rsidRPr="00331533">
        <w:t xml:space="preserve"> </w:t>
      </w:r>
      <w:r w:rsidR="001A1B0E">
        <w:t>Nachdem wir alle über eine annähernd gleiche Softwarekonfiguration verfügten begannen wir, di</w:t>
      </w:r>
      <w:r w:rsidRPr="00331533">
        <w:t xml:space="preserve">e ersten Bausteine für die einzelnen Seiten der Plattform zu erstellen. Wir erstellten zu </w:t>
      </w:r>
      <w:proofErr w:type="gramStart"/>
      <w:r w:rsidRPr="00331533">
        <w:t>den .hbs</w:t>
      </w:r>
      <w:proofErr w:type="gramEnd"/>
      <w:r w:rsidRPr="00331533">
        <w:t xml:space="preserve">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w:t>
      </w:r>
      <w:proofErr w:type="gramStart"/>
      <w:r w:rsidRPr="00331533">
        <w:t>einzelnen .hbs</w:t>
      </w:r>
      <w:proofErr w:type="gramEnd"/>
      <w:r w:rsidRPr="00331533">
        <w:t xml:space="preserve"> Bausteine zu den Seiten unserer Website zusammen und erstellten die Navigation. Hinterher beschäftigten wir uns mit der Funktionalität der Formulare, Buttons, etc. - allerdings erstmal nur so weit, dass wir die Funktionalität optisch darstellen konnten. Bis zu</w:t>
      </w:r>
      <w:r w:rsidR="0005322A">
        <w:t xml:space="preserve"> diesem Zeitpunkt hatt</w:t>
      </w:r>
      <w:r w:rsidRPr="00331533">
        <w:t>en wir auf eine nötige</w:t>
      </w:r>
      <w:r w:rsidR="0005322A">
        <w:t xml:space="preserve"> </w:t>
      </w:r>
      <w:r w:rsidR="0005322A">
        <w:lastRenderedPageBreak/>
        <w:t>Datenbank verzichtet und</w:t>
      </w:r>
      <w:r w:rsidRPr="00331533">
        <w:t xml:space="preserve"> uns auf die Elemente beschränkt, welche wir f</w:t>
      </w:r>
      <w:r w:rsidR="0005322A">
        <w:t>ür die Präsentation für nötig hie</w:t>
      </w:r>
      <w:r w:rsidRPr="00331533">
        <w:t>lten. Die letzten zwei Wochen (je Mo und Do)</w:t>
      </w:r>
      <w:r w:rsidR="0005322A">
        <w:t xml:space="preserve"> vor der zweiten Präsenz</w:t>
      </w:r>
      <w:r w:rsidRPr="00331533">
        <w:t xml:space="preserve"> haben</w:t>
      </w:r>
      <w:r w:rsidR="0005322A">
        <w:t xml:space="preserve"> wir</w:t>
      </w:r>
      <w:r w:rsidRPr="00331533">
        <w:t xml:space="preserve"> mit eingehenden Tests der Seite und letzten Anpassungen </w:t>
      </w:r>
      <w:r w:rsidR="0005322A">
        <w:t>für die Präsentation verbracht, sodass wir einen lauffähigen Dummy präsentieren konnten. Mittels Grunt konnten wir während der Präsentation praktisch live einen Dummy insoweit vorstellen, dass man durch Klicks die später zu erwartenden Reaktionen simulieren konnte.</w:t>
      </w:r>
    </w:p>
    <w:p w:rsidR="0005322A" w:rsidRDefault="0005322A" w:rsidP="0026610E">
      <w:r>
        <w:t>Unmittelbar nach der Präsentation begannen wir mit der Implementierung von JavaScript und PHP, welche die simulierten Funktionen durch echte ersetzen sollten. Es wurde eine MySQL Datenbank aufgesetzt, die notwendigen Tabellen angelegt und mittels erster PHP Testcodes probiert, diese Tabellen auszulesen – in einem weiteren Schritt wurden http-PostRequests mit JavaScript erzeugt, um die Interaktion zwischen JavaScript und PHP auszuprobieren. Anschließend wurden Stück für Stück die simulierten Funktionen ersetzt.</w:t>
      </w:r>
    </w:p>
    <w:p w:rsidR="00E53B36" w:rsidRDefault="00E53B36" w:rsidP="0026610E"/>
    <w:p w:rsidR="00F42C7B" w:rsidRDefault="00F42C7B" w:rsidP="00F42C7B">
      <w:pPr>
        <w:pStyle w:val="berschrift21"/>
      </w:pPr>
      <w:bookmarkStart w:id="21" w:name="_Toc440814128"/>
      <w:r>
        <w:t xml:space="preserve">2.1 </w:t>
      </w:r>
      <w:r w:rsidR="0068081B">
        <w:t>Verzeichnisstruktur</w:t>
      </w:r>
      <w:bookmarkEnd w:id="21"/>
    </w:p>
    <w:p w:rsidR="004C55B5" w:rsidRPr="004C55B5" w:rsidRDefault="004C55B5" w:rsidP="004C55B5">
      <w:r>
        <w:t>Zuerst der Aufbau unserer Entwicklungsumgebungen</w:t>
      </w:r>
    </w:p>
    <w:p w:rsidR="0071213C" w:rsidRPr="0071213C" w:rsidRDefault="0071213C" w:rsidP="0071213C">
      <w:pPr>
        <w:pStyle w:val="Listenabsatz"/>
        <w:numPr>
          <w:ilvl w:val="0"/>
          <w:numId w:val="19"/>
        </w:numPr>
        <w:rPr>
          <w:b/>
        </w:rPr>
      </w:pPr>
      <w:r w:rsidRPr="0071213C">
        <w:rPr>
          <w:b/>
        </w:rPr>
        <w:t>Comeet (Projektverzeichnis)</w:t>
      </w:r>
    </w:p>
    <w:p w:rsidR="0071213C" w:rsidRPr="0071213C" w:rsidRDefault="0071213C" w:rsidP="0071213C">
      <w:pPr>
        <w:pStyle w:val="Listenabsatz"/>
        <w:numPr>
          <w:ilvl w:val="1"/>
          <w:numId w:val="19"/>
        </w:numPr>
      </w:pPr>
      <w:r w:rsidRPr="0071213C">
        <w:t>.</w:t>
      </w:r>
      <w:r w:rsidRPr="0071213C">
        <w:rPr>
          <w:b/>
        </w:rPr>
        <w:t xml:space="preserve">tmp </w:t>
      </w:r>
      <w:r w:rsidRPr="0071213C">
        <w:t xml:space="preserve">(Output Verzeichnis für </w:t>
      </w:r>
      <w:proofErr w:type="spellStart"/>
      <w:r w:rsidRPr="0071213C">
        <w:t>deploybare</w:t>
      </w:r>
      <w:proofErr w:type="spellEnd"/>
      <w:r w:rsidRPr="0071213C">
        <w:t xml:space="preserve"> Webanwendung)</w:t>
      </w:r>
    </w:p>
    <w:p w:rsidR="0071213C" w:rsidRPr="0071213C" w:rsidRDefault="0071213C" w:rsidP="0071213C">
      <w:pPr>
        <w:pStyle w:val="Listenabsatz"/>
        <w:numPr>
          <w:ilvl w:val="1"/>
          <w:numId w:val="19"/>
        </w:numPr>
      </w:pPr>
      <w:proofErr w:type="spellStart"/>
      <w:r w:rsidRPr="0071213C">
        <w:rPr>
          <w:b/>
        </w:rPr>
        <w:t>dev</w:t>
      </w:r>
      <w:proofErr w:type="spellEnd"/>
      <w:r w:rsidRPr="0071213C">
        <w:t xml:space="preserve"> (Arbeitsverzeichnis)</w:t>
      </w:r>
    </w:p>
    <w:p w:rsidR="0071213C" w:rsidRPr="0071213C" w:rsidRDefault="0071213C" w:rsidP="0071213C">
      <w:pPr>
        <w:pStyle w:val="Listenabsatz"/>
        <w:numPr>
          <w:ilvl w:val="2"/>
          <w:numId w:val="19"/>
        </w:numPr>
      </w:pPr>
      <w:proofErr w:type="spellStart"/>
      <w:r w:rsidRPr="0071213C">
        <w:rPr>
          <w:b/>
        </w:rPr>
        <w:t>assets</w:t>
      </w:r>
      <w:proofErr w:type="spellEnd"/>
      <w:r w:rsidRPr="0071213C">
        <w:rPr>
          <w:b/>
        </w:rPr>
        <w:t xml:space="preserve"> </w:t>
      </w:r>
      <w:r w:rsidRPr="0071213C">
        <w:t xml:space="preserve">(Bilder, </w:t>
      </w:r>
      <w:proofErr w:type="spellStart"/>
      <w:r w:rsidRPr="0071213C">
        <w:t>favicon</w:t>
      </w:r>
      <w:proofErr w:type="spellEnd"/>
      <w:r w:rsidRPr="0071213C">
        <w:t xml:space="preserve"> usw.)</w:t>
      </w:r>
    </w:p>
    <w:p w:rsidR="0071213C" w:rsidRPr="0071213C" w:rsidRDefault="0071213C" w:rsidP="0071213C">
      <w:pPr>
        <w:pStyle w:val="Listenabsatz"/>
        <w:numPr>
          <w:ilvl w:val="2"/>
          <w:numId w:val="19"/>
        </w:numPr>
      </w:pPr>
      <w:proofErr w:type="spellStart"/>
      <w:r w:rsidRPr="0071213C">
        <w:rPr>
          <w:b/>
        </w:rPr>
        <w:t>js</w:t>
      </w:r>
      <w:proofErr w:type="spellEnd"/>
      <w:r w:rsidRPr="0071213C">
        <w:rPr>
          <w:b/>
        </w:rPr>
        <w:t xml:space="preserve"> </w:t>
      </w:r>
    </w:p>
    <w:p w:rsidR="0071213C" w:rsidRPr="0071213C" w:rsidRDefault="0071213C" w:rsidP="0071213C">
      <w:pPr>
        <w:pStyle w:val="Listenabsatz"/>
        <w:numPr>
          <w:ilvl w:val="2"/>
          <w:numId w:val="19"/>
        </w:numPr>
      </w:pPr>
      <w:proofErr w:type="spellStart"/>
      <w:r w:rsidRPr="0071213C">
        <w:rPr>
          <w:b/>
        </w:rPr>
        <w:t>partials</w:t>
      </w:r>
      <w:proofErr w:type="spellEnd"/>
      <w:r w:rsidRPr="0071213C">
        <w:rPr>
          <w:b/>
        </w:rPr>
        <w:t xml:space="preserve"> </w:t>
      </w:r>
      <w:r w:rsidRPr="0071213C">
        <w:t>(handlebars Bausteine)</w:t>
      </w:r>
    </w:p>
    <w:p w:rsidR="0071213C" w:rsidRPr="0071213C" w:rsidRDefault="0071213C" w:rsidP="0071213C">
      <w:pPr>
        <w:pStyle w:val="Listenabsatz"/>
        <w:numPr>
          <w:ilvl w:val="2"/>
          <w:numId w:val="19"/>
        </w:numPr>
      </w:pPr>
      <w:proofErr w:type="spellStart"/>
      <w:r w:rsidRPr="0071213C">
        <w:rPr>
          <w:b/>
        </w:rPr>
        <w:t>php</w:t>
      </w:r>
      <w:proofErr w:type="spellEnd"/>
    </w:p>
    <w:p w:rsidR="0071213C" w:rsidRPr="0071213C" w:rsidRDefault="0071213C" w:rsidP="0071213C">
      <w:pPr>
        <w:pStyle w:val="Listenabsatz"/>
        <w:numPr>
          <w:ilvl w:val="2"/>
          <w:numId w:val="19"/>
        </w:numPr>
      </w:pPr>
      <w:proofErr w:type="spellStart"/>
      <w:r w:rsidRPr="0071213C">
        <w:rPr>
          <w:b/>
        </w:rPr>
        <w:t>styles</w:t>
      </w:r>
      <w:proofErr w:type="spellEnd"/>
      <w:r w:rsidRPr="0071213C">
        <w:rPr>
          <w:b/>
        </w:rPr>
        <w:t xml:space="preserve"> </w:t>
      </w:r>
      <w:r w:rsidRPr="0071213C">
        <w:t>(less Dateien)</w:t>
      </w:r>
    </w:p>
    <w:p w:rsidR="0071213C" w:rsidRPr="0071213C" w:rsidRDefault="0071213C" w:rsidP="009139A7">
      <w:pPr>
        <w:pStyle w:val="Listenabsatz"/>
        <w:numPr>
          <w:ilvl w:val="1"/>
          <w:numId w:val="19"/>
        </w:numPr>
      </w:pPr>
      <w:r w:rsidRPr="0071213C">
        <w:t>Gruntfile.js</w:t>
      </w:r>
    </w:p>
    <w:p w:rsidR="0071213C" w:rsidRPr="0071213C" w:rsidRDefault="0071213C" w:rsidP="009139A7">
      <w:pPr>
        <w:pStyle w:val="Listenabsatz"/>
        <w:numPr>
          <w:ilvl w:val="1"/>
          <w:numId w:val="19"/>
        </w:numPr>
      </w:pPr>
      <w:proofErr w:type="spellStart"/>
      <w:r w:rsidRPr="0071213C">
        <w:t>Package.json</w:t>
      </w:r>
      <w:proofErr w:type="spellEnd"/>
    </w:p>
    <w:p w:rsidR="0024769A" w:rsidRDefault="004C55B5" w:rsidP="00F42C7B">
      <w:r>
        <w:t>Nun der Aufbau auf dem Live-System</w:t>
      </w:r>
    </w:p>
    <w:p w:rsidR="004C55B5" w:rsidRDefault="00706A16" w:rsidP="00706A16">
      <w:pPr>
        <w:pStyle w:val="Listenabsatz"/>
        <w:numPr>
          <w:ilvl w:val="0"/>
          <w:numId w:val="19"/>
        </w:numPr>
        <w:rPr>
          <w:b/>
        </w:rPr>
      </w:pPr>
      <w:r w:rsidRPr="00706A16">
        <w:rPr>
          <w:b/>
        </w:rPr>
        <w:t>Comeet (live Verzeichnis</w:t>
      </w:r>
      <w:r w:rsidR="00717A81">
        <w:rPr>
          <w:b/>
        </w:rPr>
        <w:t xml:space="preserve"> – hier liegen alle HTML und PHP Dateien</w:t>
      </w:r>
      <w:r w:rsidRPr="00706A16">
        <w:rPr>
          <w:b/>
        </w:rPr>
        <w:t>)</w:t>
      </w:r>
    </w:p>
    <w:p w:rsidR="00706A16" w:rsidRPr="005B0A78" w:rsidRDefault="00706A16" w:rsidP="00706A16">
      <w:pPr>
        <w:pStyle w:val="Listenabsatz"/>
        <w:numPr>
          <w:ilvl w:val="1"/>
          <w:numId w:val="19"/>
        </w:numPr>
        <w:rPr>
          <w:b/>
        </w:rPr>
      </w:pPr>
      <w:proofErr w:type="spellStart"/>
      <w:r w:rsidRPr="005B0A78">
        <w:rPr>
          <w:b/>
        </w:rPr>
        <w:t>assets</w:t>
      </w:r>
      <w:proofErr w:type="spellEnd"/>
    </w:p>
    <w:p w:rsidR="00706A16" w:rsidRPr="00706A16" w:rsidRDefault="00706A16" w:rsidP="00706A16">
      <w:pPr>
        <w:pStyle w:val="Listenabsatz"/>
        <w:numPr>
          <w:ilvl w:val="2"/>
          <w:numId w:val="19"/>
        </w:numPr>
        <w:rPr>
          <w:b/>
        </w:rPr>
      </w:pPr>
      <w:proofErr w:type="spellStart"/>
      <w:r w:rsidRPr="005B0A78">
        <w:rPr>
          <w:b/>
        </w:rPr>
        <w:t>fonts</w:t>
      </w:r>
      <w:proofErr w:type="spellEnd"/>
      <w:r w:rsidR="00717A81">
        <w:t xml:space="preserve"> (</w:t>
      </w:r>
      <w:proofErr w:type="spellStart"/>
      <w:r w:rsidR="00717A81">
        <w:t>W</w:t>
      </w:r>
      <w:r>
        <w:t>ebfonts</w:t>
      </w:r>
      <w:proofErr w:type="spellEnd"/>
      <w:r>
        <w:t>)</w:t>
      </w:r>
    </w:p>
    <w:p w:rsidR="00706A16" w:rsidRPr="00706A16" w:rsidRDefault="00706A16" w:rsidP="00706A16">
      <w:pPr>
        <w:pStyle w:val="Listenabsatz"/>
        <w:numPr>
          <w:ilvl w:val="2"/>
          <w:numId w:val="19"/>
        </w:numPr>
        <w:rPr>
          <w:b/>
        </w:rPr>
      </w:pPr>
      <w:proofErr w:type="spellStart"/>
      <w:r w:rsidRPr="005B0A78">
        <w:rPr>
          <w:b/>
        </w:rPr>
        <w:t>img</w:t>
      </w:r>
      <w:proofErr w:type="spellEnd"/>
      <w:r>
        <w:t xml:space="preserve"> (alle Bilddateien)</w:t>
      </w:r>
    </w:p>
    <w:p w:rsidR="00706A16" w:rsidRPr="00706A16" w:rsidRDefault="00706A16" w:rsidP="00706A16">
      <w:pPr>
        <w:pStyle w:val="Listenabsatz"/>
        <w:numPr>
          <w:ilvl w:val="1"/>
          <w:numId w:val="19"/>
        </w:numPr>
        <w:rPr>
          <w:b/>
        </w:rPr>
      </w:pPr>
      <w:proofErr w:type="spellStart"/>
      <w:r w:rsidRPr="005B0A78">
        <w:rPr>
          <w:b/>
        </w:rPr>
        <w:t>js</w:t>
      </w:r>
      <w:proofErr w:type="spellEnd"/>
      <w:r>
        <w:t xml:space="preserve"> (Jav</w:t>
      </w:r>
      <w:r w:rsidR="00717A81">
        <w:t>a</w:t>
      </w:r>
      <w:r>
        <w:t>Script)</w:t>
      </w:r>
    </w:p>
    <w:p w:rsidR="00706A16" w:rsidRPr="00706A16" w:rsidRDefault="00706A16" w:rsidP="00706A16">
      <w:pPr>
        <w:pStyle w:val="Listenabsatz"/>
        <w:numPr>
          <w:ilvl w:val="1"/>
          <w:numId w:val="19"/>
        </w:numPr>
        <w:rPr>
          <w:b/>
        </w:rPr>
      </w:pPr>
      <w:proofErr w:type="spellStart"/>
      <w:r w:rsidRPr="005B0A78">
        <w:rPr>
          <w:b/>
        </w:rPr>
        <w:t>styles</w:t>
      </w:r>
      <w:proofErr w:type="spellEnd"/>
      <w:r w:rsidRPr="005B0A78">
        <w:rPr>
          <w:b/>
        </w:rPr>
        <w:t xml:space="preserve"> </w:t>
      </w:r>
      <w:r>
        <w:t>(CSS)</w:t>
      </w:r>
    </w:p>
    <w:p w:rsidR="00E53B36" w:rsidRDefault="00E53B36" w:rsidP="00F42C7B"/>
    <w:p w:rsidR="00F42C7B" w:rsidRPr="00303A13" w:rsidRDefault="00F42C7B" w:rsidP="00F42C7B">
      <w:pPr>
        <w:pStyle w:val="berschrift21"/>
      </w:pPr>
      <w:bookmarkStart w:id="22" w:name="_Toc440814129"/>
      <w:r>
        <w:lastRenderedPageBreak/>
        <w:t xml:space="preserve">2.2 </w:t>
      </w:r>
      <w:r w:rsidR="0068081B">
        <w:t>Design</w:t>
      </w:r>
      <w:bookmarkEnd w:id="22"/>
    </w:p>
    <w:p w:rsidR="00F42C7B" w:rsidRDefault="0003287A" w:rsidP="00F42C7B">
      <w:r>
        <w:t xml:space="preserve">Im folgenden Bild ist das Wireframe, welches ganz zu Beginn als Grundidee für den Aufbau des Portals </w:t>
      </w:r>
      <w:r w:rsidR="006A4FD7">
        <w:t>gefertigt</w:t>
      </w:r>
      <w:r>
        <w:t xml:space="preserve"> wurde. Seit Erstellung sind wir von dem Layout nicht abgewichen und haben </w:t>
      </w:r>
      <w:r w:rsidR="006A4FD7">
        <w:t>auf dieser Grundlage die komplette Seitenstruktur aufgebaut.</w:t>
      </w:r>
    </w:p>
    <w:p w:rsidR="0014447C" w:rsidRDefault="0014447C" w:rsidP="00F42C7B">
      <w:r>
        <w:rPr>
          <w:noProof/>
        </w:rPr>
        <w:drawing>
          <wp:inline distT="0" distB="0" distL="0" distR="0" wp14:anchorId="162E2B9E" wp14:editId="044C1109">
            <wp:extent cx="5204460" cy="35191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1_struktur.jpg"/>
                    <pic:cNvPicPr/>
                  </pic:nvPicPr>
                  <pic:blipFill>
                    <a:blip r:embed="rId12"/>
                    <a:stretch>
                      <a:fillRect/>
                    </a:stretch>
                  </pic:blipFill>
                  <pic:spPr>
                    <a:xfrm>
                      <a:off x="0" y="0"/>
                      <a:ext cx="5204460" cy="3519170"/>
                    </a:xfrm>
                    <a:prstGeom prst="rect">
                      <a:avLst/>
                    </a:prstGeom>
                  </pic:spPr>
                </pic:pic>
              </a:graphicData>
            </a:graphic>
          </wp:inline>
        </w:drawing>
      </w:r>
    </w:p>
    <w:p w:rsidR="00E53B36" w:rsidRDefault="00E53B36" w:rsidP="00F42C7B"/>
    <w:p w:rsidR="00F42C7B" w:rsidRPr="00303A13" w:rsidRDefault="00F42C7B" w:rsidP="00F42C7B">
      <w:pPr>
        <w:pStyle w:val="berschrift21"/>
      </w:pPr>
      <w:bookmarkStart w:id="23" w:name="_Toc440814130"/>
      <w:r>
        <w:t xml:space="preserve">2.3 </w:t>
      </w:r>
      <w:r w:rsidR="00EC2995">
        <w:t>Datenbank</w:t>
      </w:r>
      <w:bookmarkEnd w:id="23"/>
    </w:p>
    <w:p w:rsidR="00F369C7" w:rsidRDefault="00F369C7" w:rsidP="00F42C7B">
      <w:r w:rsidRPr="00F369C7">
        <w:t>Benutzerdaten sowie der Inhalt des Blogs werden in einer Datenbank namens</w:t>
      </w:r>
      <w:r>
        <w:t xml:space="preserve"> </w:t>
      </w:r>
      <w:r w:rsidRPr="00F369C7">
        <w:t>HTO01FLQZCHT_2 gespeichert. In de</w:t>
      </w:r>
      <w:r>
        <w:t xml:space="preserve">r Datenbankdesignphase </w:t>
      </w:r>
      <w:r w:rsidR="006204D4">
        <w:t>wurden</w:t>
      </w:r>
      <w:r>
        <w:t xml:space="preserve"> fünf</w:t>
      </w:r>
      <w:r w:rsidRPr="00F369C7">
        <w:t xml:space="preserve"> Tabellen angelegt. So</w:t>
      </w:r>
      <w:r>
        <w:t xml:space="preserve"> existieren je eine Tabelle fü</w:t>
      </w:r>
      <w:r w:rsidRPr="00F369C7">
        <w:t>r</w:t>
      </w:r>
    </w:p>
    <w:p w:rsidR="00F369C7" w:rsidRDefault="00F369C7" w:rsidP="00F369C7">
      <w:pPr>
        <w:pStyle w:val="Listenabsatz"/>
        <w:numPr>
          <w:ilvl w:val="0"/>
          <w:numId w:val="23"/>
        </w:numPr>
      </w:pPr>
      <w:r w:rsidRPr="00F369C7">
        <w:t>Benutzerdaten</w:t>
      </w:r>
      <w:r w:rsidR="0035678E">
        <w:t xml:space="preserve"> (Users)</w:t>
      </w:r>
    </w:p>
    <w:p w:rsidR="00F369C7" w:rsidRDefault="00F369C7" w:rsidP="00F369C7">
      <w:pPr>
        <w:pStyle w:val="Listenabsatz"/>
        <w:numPr>
          <w:ilvl w:val="0"/>
          <w:numId w:val="23"/>
        </w:numPr>
      </w:pPr>
      <w:r>
        <w:t>Kontakte</w:t>
      </w:r>
      <w:r w:rsidR="0035678E">
        <w:t xml:space="preserve"> (Contacts)</w:t>
      </w:r>
    </w:p>
    <w:p w:rsidR="00F369C7" w:rsidRDefault="00F369C7" w:rsidP="00F369C7">
      <w:pPr>
        <w:pStyle w:val="Listenabsatz"/>
        <w:numPr>
          <w:ilvl w:val="0"/>
          <w:numId w:val="23"/>
        </w:numPr>
      </w:pPr>
      <w:r>
        <w:t>Events</w:t>
      </w:r>
      <w:r w:rsidR="0035678E">
        <w:t xml:space="preserve"> (Events)</w:t>
      </w:r>
    </w:p>
    <w:p w:rsidR="00F369C7" w:rsidRDefault="00F369C7" w:rsidP="00F369C7">
      <w:pPr>
        <w:pStyle w:val="Listenabsatz"/>
        <w:numPr>
          <w:ilvl w:val="0"/>
          <w:numId w:val="23"/>
        </w:numPr>
      </w:pPr>
      <w:r>
        <w:t>Mitbri</w:t>
      </w:r>
      <w:r w:rsidR="0035678E">
        <w:t>ngsel usw. (Items)</w:t>
      </w:r>
    </w:p>
    <w:p w:rsidR="00F369C7" w:rsidRDefault="00F369C7" w:rsidP="00F369C7">
      <w:pPr>
        <w:pStyle w:val="Listenabsatz"/>
        <w:numPr>
          <w:ilvl w:val="0"/>
          <w:numId w:val="23"/>
        </w:numPr>
      </w:pPr>
      <w:r>
        <w:t>Teilnehmer</w:t>
      </w:r>
      <w:r w:rsidR="0035678E">
        <w:t xml:space="preserve"> (Attendees)</w:t>
      </w:r>
    </w:p>
    <w:p w:rsidR="00F42C7B" w:rsidRDefault="00F369C7" w:rsidP="00F369C7">
      <w:pPr>
        <w:ind w:left="60"/>
      </w:pPr>
      <w:r w:rsidRPr="00F369C7">
        <w:t>Die Tabellen werden nun ein wenig näher untersucht.</w:t>
      </w:r>
    </w:p>
    <w:p w:rsidR="00E53B36" w:rsidRDefault="00E53B36" w:rsidP="00F369C7">
      <w:pPr>
        <w:ind w:left="60"/>
      </w:pPr>
    </w:p>
    <w:bookmarkStart w:id="24" w:name="_Toc440814131"/>
    <w:p w:rsidR="00F369C7" w:rsidRDefault="002F1D9C" w:rsidP="005E2E7B">
      <w:pPr>
        <w:pStyle w:val="berschrift31"/>
        <w:outlineLvl w:val="2"/>
      </w:pPr>
      <w:r>
        <w:rPr>
          <w:noProof/>
        </w:rPr>
        <mc:AlternateContent>
          <mc:Choice Requires="wps">
            <w:drawing>
              <wp:anchor distT="45720" distB="45720" distL="114300" distR="114300" simplePos="0" relativeHeight="251677696" behindDoc="0" locked="0" layoutInCell="1" allowOverlap="1" wp14:anchorId="129E1D9A" wp14:editId="56E26207">
                <wp:simplePos x="0" y="0"/>
                <wp:positionH relativeFrom="margin">
                  <wp:align>left</wp:align>
                </wp:positionH>
                <wp:positionV relativeFrom="paragraph">
                  <wp:posOffset>269875</wp:posOffset>
                </wp:positionV>
                <wp:extent cx="4133850" cy="27527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752725"/>
                        </a:xfrm>
                        <a:prstGeom prst="rect">
                          <a:avLst/>
                        </a:prstGeom>
                        <a:solidFill>
                          <a:srgbClr val="FFFFFF"/>
                        </a:solidFill>
                        <a:ln w="9525">
                          <a:solidFill>
                            <a:srgbClr val="000000"/>
                          </a:solidFill>
                          <a:miter lim="800000"/>
                          <a:headEnd/>
                          <a:tailEnd/>
                        </a:ln>
                      </wps:spPr>
                      <wps:txbx>
                        <w:txbxContent>
                          <w:p w:rsidR="00BD6479" w:rsidRPr="002617E7" w:rsidRDefault="00BD6479" w:rsidP="002F1D9C">
                            <w:pPr>
                              <w:rPr>
                                <w:rFonts w:ascii="Courier New" w:hAnsi="Courier New"/>
                                <w:sz w:val="16"/>
                                <w:szCs w:val="16"/>
                              </w:rPr>
                            </w:pPr>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 Tabellenstruktur für Tabelle `Attendees`</w:t>
                            </w:r>
                          </w:p>
                          <w:p w:rsidR="00BD6479" w:rsidRPr="002617E7" w:rsidRDefault="00BD6479" w:rsidP="002F1D9C">
                            <w:pPr>
                              <w:rPr>
                                <w:rFonts w:ascii="Courier New" w:hAnsi="Courier New"/>
                                <w:sz w:val="16"/>
                                <w:szCs w:val="16"/>
                              </w:rPr>
                            </w:pPr>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CREATE TABLE IF NOT EXISTS `Attendees` (</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`Event_ID` int(11) NOT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`User_ID` int(11) NOT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`status` varchar(50) default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KEY `Event_ID` (`Event_ID`),</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KEY `User_ID` (`User_ID`)</w:t>
                            </w:r>
                          </w:p>
                          <w:p w:rsidR="00BD6479" w:rsidRPr="002617E7" w:rsidRDefault="00BD6479">
                            <w:pPr>
                              <w:rPr>
                                <w:rFonts w:ascii="Courier New" w:hAnsi="Courier New"/>
                                <w:sz w:val="16"/>
                                <w:szCs w:val="16"/>
                              </w:rPr>
                            </w:pPr>
                            <w:r w:rsidRPr="002617E7">
                              <w:rPr>
                                <w:rFonts w:ascii="Courier New" w:hAnsi="Courier New"/>
                                <w:sz w:val="16"/>
                                <w:szCs w:val="16"/>
                              </w:rPr>
                              <w:t>) ENGINE=MyISAM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E1D9A" id="Textfeld 2" o:spid="_x0000_s1029" type="#_x0000_t202" style="position:absolute;margin-left:0;margin-top:21.25pt;width:325.5pt;height:216.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">
                <v:textbox>
                  <w:txbxContent>
                    <w:p w:rsidR="00BD6479" w:rsidRPr="002617E7" w:rsidRDefault="00BD6479" w:rsidP="002F1D9C">
                      <w:pPr>
                        <w:rPr>
                          <w:rFonts w:ascii="Courier New" w:hAnsi="Courier New"/>
                          <w:sz w:val="16"/>
                          <w:szCs w:val="16"/>
                        </w:rPr>
                      </w:pPr>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 Tabellenstruktur für Tabelle `Attendees`</w:t>
                      </w:r>
                    </w:p>
                    <w:p w:rsidR="00BD6479" w:rsidRPr="002617E7" w:rsidRDefault="00BD6479" w:rsidP="002F1D9C">
                      <w:pPr>
                        <w:rPr>
                          <w:rFonts w:ascii="Courier New" w:hAnsi="Courier New"/>
                          <w:sz w:val="16"/>
                          <w:szCs w:val="16"/>
                        </w:rPr>
                      </w:pPr>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CREATE TABLE IF NOT EXISTS `Attendees` (</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BD6479" w:rsidRPr="002617E7" w:rsidRDefault="00BD6479"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pPr>
                        <w:rPr>
                          <w:rFonts w:ascii="Courier New" w:hAnsi="Courier New"/>
                          <w:sz w:val="16"/>
                          <w:szCs w:val="16"/>
                        </w:rPr>
                      </w:pPr>
                      <w:r w:rsidRPr="002617E7">
                        <w:rPr>
                          <w:rFonts w:ascii="Courier New" w:hAnsi="Courier New"/>
                          <w:sz w:val="16"/>
                          <w:szCs w:val="16"/>
                        </w:rPr>
                        <w:t>) ENGINE=MyISAM DEFAULT CHARSET=utf8;</w:t>
                      </w:r>
                    </w:p>
                  </w:txbxContent>
                </v:textbox>
                <w10:wrap type="topAndBottom" anchorx="margin"/>
              </v:shape>
            </w:pict>
          </mc:Fallback>
        </mc:AlternateContent>
      </w:r>
      <w:r w:rsidR="00F369C7">
        <w:t xml:space="preserve">2.3.1 </w:t>
      </w:r>
      <w:r w:rsidR="0035678E">
        <w:t>Attendees</w:t>
      </w:r>
      <w:bookmarkEnd w:id="24"/>
    </w:p>
    <w:p w:rsidR="002F1D9C" w:rsidRDefault="00BD6479" w:rsidP="002F1D9C">
      <w:r>
        <w:t>In dieser Tabelle werden die Teilnehmer für die jeweiligen Events hinterlegt.</w:t>
      </w:r>
    </w:p>
    <w:p w:rsidR="00E53B36" w:rsidRDefault="00E53B36" w:rsidP="002F1D9C"/>
    <w:p w:rsidR="00E53B36" w:rsidRDefault="00E53B36" w:rsidP="002F1D9C"/>
    <w:bookmarkStart w:id="25" w:name="_Toc440814132"/>
    <w:p w:rsidR="002F1D9C" w:rsidRDefault="006306DF" w:rsidP="005E2E7B">
      <w:pPr>
        <w:pStyle w:val="berschrift31"/>
        <w:outlineLvl w:val="2"/>
      </w:pPr>
      <w:r>
        <w:rPr>
          <w:noProof/>
        </w:rPr>
        <mc:AlternateContent>
          <mc:Choice Requires="wps">
            <w:drawing>
              <wp:anchor distT="45720" distB="45720" distL="114300" distR="114300" simplePos="0" relativeHeight="251687936" behindDoc="0" locked="0" layoutInCell="1" allowOverlap="1" wp14:anchorId="38E46663" wp14:editId="2D38AFA5">
                <wp:simplePos x="0" y="0"/>
                <wp:positionH relativeFrom="margin">
                  <wp:align>left</wp:align>
                </wp:positionH>
                <wp:positionV relativeFrom="paragraph">
                  <wp:posOffset>292735</wp:posOffset>
                </wp:positionV>
                <wp:extent cx="4133850" cy="2419350"/>
                <wp:effectExtent l="0" t="0" r="19050" b="1905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419350"/>
                        </a:xfrm>
                        <a:prstGeom prst="rect">
                          <a:avLst/>
                        </a:prstGeom>
                        <a:solidFill>
                          <a:srgbClr val="FFFFFF"/>
                        </a:solidFill>
                        <a:ln w="9525">
                          <a:solidFill>
                            <a:srgbClr val="000000"/>
                          </a:solidFill>
                          <a:miter lim="800000"/>
                          <a:headEnd/>
                          <a:tailEnd/>
                        </a:ln>
                      </wps:spPr>
                      <wps:txbx>
                        <w:txbxContent>
                          <w:p w:rsidR="00BD6479" w:rsidRPr="002617E7" w:rsidRDefault="00BD6479" w:rsidP="006306DF">
                            <w:pPr>
                              <w:rPr>
                                <w:rFonts w:ascii="Courier New" w:hAnsi="Courier New"/>
                                <w:sz w:val="16"/>
                                <w:szCs w:val="16"/>
                              </w:rPr>
                            </w:pPr>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 Tabellenstruktur für Tabelle `Contacts`</w:t>
                            </w:r>
                          </w:p>
                          <w:p w:rsidR="00BD6479" w:rsidRPr="002617E7" w:rsidRDefault="00BD6479" w:rsidP="006306DF">
                            <w:pPr>
                              <w:rPr>
                                <w:rFonts w:ascii="Courier New" w:hAnsi="Courier New"/>
                                <w:sz w:val="16"/>
                                <w:szCs w:val="16"/>
                              </w:rPr>
                            </w:pPr>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CREATE TABLE IF NOT EXISTS `Contacts` (</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`User_ID` int(11) NOT NULL,</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`Contact_ID` int(11) NOT NULL,</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KEY `User_ID` (`User_ID`),</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KEY `Contact_ID` (`Contact_ID`)</w:t>
                            </w:r>
                          </w:p>
                          <w:p w:rsidR="00BD6479" w:rsidRPr="002617E7" w:rsidRDefault="00BD6479" w:rsidP="006306DF">
                            <w:pPr>
                              <w:rPr>
                                <w:sz w:val="16"/>
                                <w:szCs w:val="16"/>
                              </w:rPr>
                            </w:pPr>
                            <w:r w:rsidRPr="002617E7">
                              <w:rPr>
                                <w:rFonts w:ascii="Courier New" w:hAnsi="Courier New"/>
                                <w:sz w:val="16"/>
                                <w:szCs w:val="16"/>
                              </w:rPr>
                              <w:t>) ENGINE=MyISAM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46663" id="_x0000_s1030" type="#_x0000_t202" style="position:absolute;margin-left:0;margin-top:23.05pt;width:325.5pt;height:190.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">
                <v:textbox>
                  <w:txbxContent>
                    <w:p w:rsidR="00BD6479" w:rsidRPr="002617E7" w:rsidRDefault="00BD6479" w:rsidP="006306DF">
                      <w:pPr>
                        <w:rPr>
                          <w:rFonts w:ascii="Courier New" w:hAnsi="Courier New"/>
                          <w:sz w:val="16"/>
                          <w:szCs w:val="16"/>
                        </w:rPr>
                      </w:pPr>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 Tabellenstruktur für Tabelle `Contacts`</w:t>
                      </w:r>
                    </w:p>
                    <w:p w:rsidR="00BD6479" w:rsidRPr="002617E7" w:rsidRDefault="00BD6479" w:rsidP="006306DF">
                      <w:pPr>
                        <w:rPr>
                          <w:rFonts w:ascii="Courier New" w:hAnsi="Courier New"/>
                          <w:sz w:val="16"/>
                          <w:szCs w:val="16"/>
                        </w:rPr>
                      </w:pPr>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CREATE TABLE IF NOT EXISTS `Contacts` (</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BD6479" w:rsidRPr="002617E7" w:rsidRDefault="00BD6479" w:rsidP="006306DF">
                      <w:pPr>
                        <w:rPr>
                          <w:sz w:val="16"/>
                          <w:szCs w:val="16"/>
                        </w:rPr>
                      </w:pPr>
                      <w:r w:rsidRPr="002617E7">
                        <w:rPr>
                          <w:rFonts w:ascii="Courier New" w:hAnsi="Courier New"/>
                          <w:sz w:val="16"/>
                          <w:szCs w:val="16"/>
                        </w:rPr>
                        <w:t>) ENGINE=MyISAM DEFAULT CHARSET=utf8;</w:t>
                      </w:r>
                    </w:p>
                  </w:txbxContent>
                </v:textbox>
                <w10:wrap type="topAndBottom" anchorx="margin"/>
              </v:shape>
            </w:pict>
          </mc:Fallback>
        </mc:AlternateContent>
      </w:r>
      <w:r w:rsidR="00F369C7">
        <w:t xml:space="preserve">2.3.2 </w:t>
      </w:r>
      <w:r w:rsidR="0035678E">
        <w:t>Contacts</w:t>
      </w:r>
      <w:bookmarkEnd w:id="25"/>
    </w:p>
    <w:p w:rsidR="006306DF" w:rsidRDefault="00BD6479" w:rsidP="006306DF">
      <w:r>
        <w:t>Hier werden Kontakte miteinander verknüpft – es beinhaltet als erstes den User und als zweites den zugewiesenen Kontakt.</w:t>
      </w:r>
    </w:p>
    <w:p w:rsidR="00E53B36" w:rsidRPr="006306DF" w:rsidRDefault="00E53B36" w:rsidP="006306DF"/>
    <w:bookmarkStart w:id="26" w:name="_Toc440814133"/>
    <w:p w:rsidR="00F369C7" w:rsidRDefault="002F1D9C" w:rsidP="005E2E7B">
      <w:pPr>
        <w:pStyle w:val="berschrift31"/>
        <w:outlineLvl w:val="2"/>
      </w:pPr>
      <w:r>
        <w:rPr>
          <w:noProof/>
        </w:rPr>
        <mc:AlternateContent>
          <mc:Choice Requires="wps">
            <w:drawing>
              <wp:anchor distT="45720" distB="45720" distL="114300" distR="114300" simplePos="0" relativeHeight="251681792" behindDoc="0" locked="0" layoutInCell="1" allowOverlap="1" wp14:anchorId="0B801B27" wp14:editId="4C9E5BD8">
                <wp:simplePos x="0" y="0"/>
                <wp:positionH relativeFrom="margin">
                  <wp:align>left</wp:align>
                </wp:positionH>
                <wp:positionV relativeFrom="paragraph">
                  <wp:posOffset>335280</wp:posOffset>
                </wp:positionV>
                <wp:extent cx="4619625" cy="5762625"/>
                <wp:effectExtent l="0" t="0" r="28575" b="28575"/>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5762625"/>
                        </a:xfrm>
                        <a:prstGeom prst="rect">
                          <a:avLst/>
                        </a:prstGeom>
                        <a:solidFill>
                          <a:srgbClr val="FFFFFF"/>
                        </a:solidFill>
                        <a:ln w="9525">
                          <a:solidFill>
                            <a:srgbClr val="000000"/>
                          </a:solidFill>
                          <a:miter lim="800000"/>
                          <a:headEnd/>
                          <a:tailEnd/>
                        </a:ln>
                      </wps:spPr>
                      <wps:txbx>
                        <w:txbxContent>
                          <w:p w:rsidR="00BD6479" w:rsidRPr="000C0F22" w:rsidRDefault="00BD6479" w:rsidP="000C0F22">
                            <w:pPr>
                              <w:rPr>
                                <w:rFonts w:ascii="Courier New" w:hAnsi="Courier New"/>
                                <w:sz w:val="16"/>
                                <w:szCs w:val="16"/>
                              </w:rPr>
                            </w:pPr>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Tabellenstruktur für Tabelle `Events`</w:t>
                            </w:r>
                          </w:p>
                          <w:p w:rsidR="00BD6479" w:rsidRPr="000C0F22" w:rsidRDefault="00BD6479" w:rsidP="000C0F22">
                            <w:pPr>
                              <w:rPr>
                                <w:rFonts w:ascii="Courier New" w:hAnsi="Courier New"/>
                                <w:sz w:val="16"/>
                                <w:szCs w:val="16"/>
                              </w:rPr>
                            </w:pPr>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CREATE TABLE IF NOT EXISTS `Events` (</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`Event_ID` int(11) NOT NULL auto_increment,</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`Title` varchar(255)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`Description` varchar(5000)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`Street` varchar(255)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`Nr` varchar(30)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`Postcode` </w:t>
                            </w:r>
                            <w:proofErr w:type="gramStart"/>
                            <w:r w:rsidRPr="000C0F22">
                              <w:rPr>
                                <w:rFonts w:ascii="Courier New" w:hAnsi="Courier New"/>
                                <w:sz w:val="16"/>
                                <w:szCs w:val="16"/>
                              </w:rPr>
                              <w:t>varchar(</w:t>
                            </w:r>
                            <w:proofErr w:type="gramEnd"/>
                            <w:r w:rsidRPr="000C0F22">
                              <w:rPr>
                                <w:rFonts w:ascii="Courier New" w:hAnsi="Courier New"/>
                                <w:sz w:val="16"/>
                                <w:szCs w:val="16"/>
                              </w:rPr>
                              <w:t>30)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`City` </w:t>
                            </w:r>
                            <w:proofErr w:type="gramStart"/>
                            <w:r w:rsidRPr="000C0F22">
                              <w:rPr>
                                <w:rFonts w:ascii="Courier New" w:hAnsi="Courier New"/>
                                <w:sz w:val="16"/>
                                <w:szCs w:val="16"/>
                              </w:rPr>
                              <w:t>varchar(</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CalendarDate</w:t>
                            </w:r>
                            <w:proofErr w:type="spellEnd"/>
                            <w:r w:rsidRPr="000C0F22">
                              <w:rPr>
                                <w:rFonts w:ascii="Courier New" w:hAnsi="Courier New"/>
                                <w:sz w:val="16"/>
                                <w:szCs w:val="16"/>
                              </w:rPr>
                              <w:t xml:space="preserve">` </w:t>
                            </w:r>
                            <w:proofErr w:type="gramStart"/>
                            <w:r w:rsidRPr="000C0F22">
                              <w:rPr>
                                <w:rFonts w:ascii="Courier New" w:hAnsi="Courier New"/>
                                <w:sz w:val="16"/>
                                <w:szCs w:val="16"/>
                              </w:rPr>
                              <w:t>varchar(</w:t>
                            </w:r>
                            <w:proofErr w:type="gramEnd"/>
                            <w:r w:rsidRPr="000C0F22">
                              <w:rPr>
                                <w:rFonts w:ascii="Courier New" w:hAnsi="Courier New"/>
                                <w:sz w:val="16"/>
                                <w:szCs w:val="16"/>
                              </w:rPr>
                              <w:t>100)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`User_ID` </w:t>
                            </w:r>
                            <w:proofErr w:type="gramStart"/>
                            <w:r w:rsidRPr="000C0F22">
                              <w:rPr>
                                <w:rFonts w:ascii="Courier New" w:hAnsi="Courier New"/>
                                <w:sz w:val="16"/>
                                <w:szCs w:val="16"/>
                              </w:rPr>
                              <w:t>int(</w:t>
                            </w:r>
                            <w:proofErr w:type="gramEnd"/>
                            <w:r w:rsidRPr="000C0F22">
                              <w:rPr>
                                <w:rFonts w:ascii="Courier New" w:hAnsi="Courier New"/>
                                <w:sz w:val="16"/>
                                <w:szCs w:val="16"/>
                              </w:rPr>
                              <w:t>11)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MapLink</w:t>
                            </w:r>
                            <w:proofErr w:type="spellEnd"/>
                            <w:r w:rsidRPr="000C0F22">
                              <w:rPr>
                                <w:rFonts w:ascii="Courier New" w:hAnsi="Courier New"/>
                                <w:sz w:val="16"/>
                                <w:szCs w:val="16"/>
                              </w:rPr>
                              <w:t xml:space="preserve">` </w:t>
                            </w:r>
                            <w:proofErr w:type="gramStart"/>
                            <w:r w:rsidRPr="000C0F22">
                              <w:rPr>
                                <w:rFonts w:ascii="Courier New" w:hAnsi="Courier New"/>
                                <w:sz w:val="16"/>
                                <w:szCs w:val="16"/>
                              </w:rPr>
                              <w:t>varchar(</w:t>
                            </w:r>
                            <w:proofErr w:type="gramEnd"/>
                            <w:r w:rsidRPr="000C0F22">
                              <w:rPr>
                                <w:rFonts w:ascii="Courier New" w:hAnsi="Courier New"/>
                                <w:sz w:val="16"/>
                                <w:szCs w:val="16"/>
                              </w:rPr>
                              <w:t>500) default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TimeInfo</w:t>
                            </w:r>
                            <w:proofErr w:type="spellEnd"/>
                            <w:r w:rsidRPr="000C0F22">
                              <w:rPr>
                                <w:rFonts w:ascii="Courier New" w:hAnsi="Courier New"/>
                                <w:sz w:val="16"/>
                                <w:szCs w:val="16"/>
                              </w:rPr>
                              <w:t xml:space="preserve">` </w:t>
                            </w:r>
                            <w:proofErr w:type="gramStart"/>
                            <w:r w:rsidRPr="000C0F22">
                              <w:rPr>
                                <w:rFonts w:ascii="Courier New" w:hAnsi="Courier New"/>
                                <w:sz w:val="16"/>
                                <w:szCs w:val="16"/>
                              </w:rPr>
                              <w:t>varchar(</w:t>
                            </w:r>
                            <w:proofErr w:type="gramEnd"/>
                            <w:r w:rsidRPr="000C0F22">
                              <w:rPr>
                                <w:rFonts w:ascii="Courier New" w:hAnsi="Courier New"/>
                                <w:sz w:val="16"/>
                                <w:szCs w:val="16"/>
                              </w:rPr>
                              <w:t>100) default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`mm` </w:t>
                            </w:r>
                            <w:proofErr w:type="gramStart"/>
                            <w:r w:rsidRPr="000C0F22">
                              <w:rPr>
                                <w:rFonts w:ascii="Courier New" w:hAnsi="Courier New"/>
                                <w:sz w:val="16"/>
                                <w:szCs w:val="16"/>
                              </w:rPr>
                              <w:t>int(</w:t>
                            </w:r>
                            <w:proofErr w:type="gramEnd"/>
                            <w:r w:rsidRPr="000C0F22">
                              <w:rPr>
                                <w:rFonts w:ascii="Courier New" w:hAnsi="Courier New"/>
                                <w:sz w:val="16"/>
                                <w:szCs w:val="16"/>
                              </w:rPr>
                              <w:t>11) NOT NULL default '-1',</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yyyy</w:t>
                            </w:r>
                            <w:proofErr w:type="spellEnd"/>
                            <w:r w:rsidRPr="000C0F22">
                              <w:rPr>
                                <w:rFonts w:ascii="Courier New" w:hAnsi="Courier New"/>
                                <w:sz w:val="16"/>
                                <w:szCs w:val="16"/>
                              </w:rPr>
                              <w:t xml:space="preserve">` </w:t>
                            </w:r>
                            <w:proofErr w:type="gramStart"/>
                            <w:r w:rsidRPr="000C0F22">
                              <w:rPr>
                                <w:rFonts w:ascii="Courier New" w:hAnsi="Courier New"/>
                                <w:sz w:val="16"/>
                                <w:szCs w:val="16"/>
                              </w:rPr>
                              <w:t>int(</w:t>
                            </w:r>
                            <w:proofErr w:type="gramEnd"/>
                            <w:r w:rsidRPr="000C0F22">
                              <w:rPr>
                                <w:rFonts w:ascii="Courier New" w:hAnsi="Courier New"/>
                                <w:sz w:val="16"/>
                                <w:szCs w:val="16"/>
                              </w:rPr>
                              <w:t>11) NOT NULL default '0',</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dd</w:t>
                            </w:r>
                            <w:proofErr w:type="spellEnd"/>
                            <w:r w:rsidRPr="000C0F22">
                              <w:rPr>
                                <w:rFonts w:ascii="Courier New" w:hAnsi="Courier New"/>
                                <w:sz w:val="16"/>
                                <w:szCs w:val="16"/>
                              </w:rPr>
                              <w:t xml:space="preserve">` </w:t>
                            </w:r>
                            <w:proofErr w:type="gramStart"/>
                            <w:r w:rsidRPr="000C0F22">
                              <w:rPr>
                                <w:rFonts w:ascii="Courier New" w:hAnsi="Courier New"/>
                                <w:sz w:val="16"/>
                                <w:szCs w:val="16"/>
                              </w:rPr>
                              <w:t>int(</w:t>
                            </w:r>
                            <w:proofErr w:type="gramEnd"/>
                            <w:r w:rsidRPr="000C0F22">
                              <w:rPr>
                                <w:rFonts w:ascii="Courier New" w:hAnsi="Courier New"/>
                                <w:sz w:val="16"/>
                                <w:szCs w:val="16"/>
                              </w:rPr>
                              <w:t>11) NOT NULL default '0',</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PRIMARY </w:t>
                            </w:r>
                            <w:proofErr w:type="gramStart"/>
                            <w:r w:rsidRPr="000C0F22">
                              <w:rPr>
                                <w:rFonts w:ascii="Courier New" w:hAnsi="Courier New"/>
                                <w:sz w:val="16"/>
                                <w:szCs w:val="16"/>
                              </w:rPr>
                              <w:t>KEY  (</w:t>
                            </w:r>
                            <w:proofErr w:type="gramEnd"/>
                            <w:r w:rsidRPr="000C0F22">
                              <w:rPr>
                                <w:rFonts w:ascii="Courier New" w:hAnsi="Courier New"/>
                                <w:sz w:val="16"/>
                                <w:szCs w:val="16"/>
                              </w:rPr>
                              <w:t>`Event_ID`),</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KEY `User_ID` (`User_ID`)</w:t>
                            </w:r>
                          </w:p>
                          <w:p w:rsidR="00BD6479" w:rsidRPr="002617E7" w:rsidRDefault="00BD6479" w:rsidP="000C0F22">
                            <w:pPr>
                              <w:rPr>
                                <w:sz w:val="16"/>
                                <w:szCs w:val="16"/>
                              </w:rPr>
                            </w:pPr>
                            <w:r w:rsidRPr="000C0F22">
                              <w:rPr>
                                <w:rFonts w:ascii="Courier New" w:hAnsi="Courier New"/>
                                <w:sz w:val="16"/>
                                <w:szCs w:val="16"/>
                              </w:rPr>
                              <w:t>) ENGINE=</w:t>
                            </w:r>
                            <w:proofErr w:type="gramStart"/>
                            <w:r w:rsidRPr="000C0F22">
                              <w:rPr>
                                <w:rFonts w:ascii="Courier New" w:hAnsi="Courier New"/>
                                <w:sz w:val="16"/>
                                <w:szCs w:val="16"/>
                              </w:rPr>
                              <w:t>MyISAM  DEFAULT</w:t>
                            </w:r>
                            <w:proofErr w:type="gramEnd"/>
                            <w:r w:rsidRPr="000C0F22">
                              <w:rPr>
                                <w:rFonts w:ascii="Courier New" w:hAnsi="Courier New"/>
                                <w:sz w:val="16"/>
                                <w:szCs w:val="16"/>
                              </w:rPr>
                              <w:t xml:space="preserve"> CHARSET=utf8 AUTO_INCREMENT=83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01B27" id="_x0000_s1031" type="#_x0000_t202" style="position:absolute;margin-left:0;margin-top:26.4pt;width:363.75pt;height:453.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">
                <v:textbox>
                  <w:txbxContent>
                    <w:p w:rsidR="00BD6479" w:rsidRPr="000C0F22" w:rsidRDefault="00BD6479" w:rsidP="000C0F22">
                      <w:pPr>
                        <w:rPr>
                          <w:rFonts w:ascii="Courier New" w:hAnsi="Courier New"/>
                          <w:sz w:val="16"/>
                          <w:szCs w:val="16"/>
                        </w:rPr>
                      </w:pPr>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Tabellenstruktur für Tabelle `Events`</w:t>
                      </w:r>
                    </w:p>
                    <w:p w:rsidR="00BD6479" w:rsidRPr="000C0F22" w:rsidRDefault="00BD6479" w:rsidP="000C0F22">
                      <w:pPr>
                        <w:rPr>
                          <w:rFonts w:ascii="Courier New" w:hAnsi="Courier New"/>
                          <w:sz w:val="16"/>
                          <w:szCs w:val="16"/>
                        </w:rPr>
                      </w:pPr>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CREATE TABLE IF NOT EXISTS `Events` (</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Event_ID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auto_increment</w:t>
                      </w:r>
                      <w:proofErr w:type="spellEnd"/>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`Title`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`Description`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5000)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`Street`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Nr</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30)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Postcode</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30)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`City`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255)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CalendarDate</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100)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User_ID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11) NOT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MapLink</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 xml:space="preserve">500)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TimeInfo</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varchar</w:t>
                      </w:r>
                      <w:proofErr w:type="spellEnd"/>
                      <w:r w:rsidRPr="000C0F22">
                        <w:rPr>
                          <w:rFonts w:ascii="Courier New" w:hAnsi="Courier New"/>
                          <w:sz w:val="16"/>
                          <w:szCs w:val="16"/>
                        </w:rPr>
                        <w:t>(</w:t>
                      </w:r>
                      <w:proofErr w:type="gramEnd"/>
                      <w:r w:rsidRPr="000C0F22">
                        <w:rPr>
                          <w:rFonts w:ascii="Courier New" w:hAnsi="Courier New"/>
                          <w:sz w:val="16"/>
                          <w:szCs w:val="16"/>
                        </w:rPr>
                        <w:t xml:space="preserve">100)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NULL,</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`mm`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'-1',</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yyyy</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'0',</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w:t>
                      </w:r>
                      <w:proofErr w:type="spellStart"/>
                      <w:r w:rsidRPr="000C0F22">
                        <w:rPr>
                          <w:rFonts w:ascii="Courier New" w:hAnsi="Courier New"/>
                          <w:sz w:val="16"/>
                          <w:szCs w:val="16"/>
                        </w:rPr>
                        <w:t>dd</w:t>
                      </w:r>
                      <w:proofErr w:type="spellEnd"/>
                      <w:r w:rsidRPr="000C0F22">
                        <w:rPr>
                          <w:rFonts w:ascii="Courier New" w:hAnsi="Courier New"/>
                          <w:sz w:val="16"/>
                          <w:szCs w:val="16"/>
                        </w:rPr>
                        <w:t xml:space="preserve">` </w:t>
                      </w:r>
                      <w:proofErr w:type="spellStart"/>
                      <w:proofErr w:type="gramStart"/>
                      <w:r w:rsidRPr="000C0F22">
                        <w:rPr>
                          <w:rFonts w:ascii="Courier New" w:hAnsi="Courier New"/>
                          <w:sz w:val="16"/>
                          <w:szCs w:val="16"/>
                        </w:rPr>
                        <w:t>int</w:t>
                      </w:r>
                      <w:proofErr w:type="spellEnd"/>
                      <w:r w:rsidRPr="000C0F22">
                        <w:rPr>
                          <w:rFonts w:ascii="Courier New" w:hAnsi="Courier New"/>
                          <w:sz w:val="16"/>
                          <w:szCs w:val="16"/>
                        </w:rPr>
                        <w:t>(</w:t>
                      </w:r>
                      <w:proofErr w:type="gramEnd"/>
                      <w:r w:rsidRPr="000C0F22">
                        <w:rPr>
                          <w:rFonts w:ascii="Courier New" w:hAnsi="Courier New"/>
                          <w:sz w:val="16"/>
                          <w:szCs w:val="16"/>
                        </w:rPr>
                        <w:t xml:space="preserve">11) NOT NULL </w:t>
                      </w:r>
                      <w:proofErr w:type="spellStart"/>
                      <w:r w:rsidRPr="000C0F22">
                        <w:rPr>
                          <w:rFonts w:ascii="Courier New" w:hAnsi="Courier New"/>
                          <w:sz w:val="16"/>
                          <w:szCs w:val="16"/>
                        </w:rPr>
                        <w:t>default</w:t>
                      </w:r>
                      <w:proofErr w:type="spellEnd"/>
                      <w:r w:rsidRPr="000C0F22">
                        <w:rPr>
                          <w:rFonts w:ascii="Courier New" w:hAnsi="Courier New"/>
                          <w:sz w:val="16"/>
                          <w:szCs w:val="16"/>
                        </w:rPr>
                        <w:t xml:space="preserve"> '0',</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PRIMARY </w:t>
                      </w:r>
                      <w:proofErr w:type="gramStart"/>
                      <w:r w:rsidRPr="000C0F22">
                        <w:rPr>
                          <w:rFonts w:ascii="Courier New" w:hAnsi="Courier New"/>
                          <w:sz w:val="16"/>
                          <w:szCs w:val="16"/>
                        </w:rPr>
                        <w:t>KEY  (</w:t>
                      </w:r>
                      <w:proofErr w:type="gramEnd"/>
                      <w:r w:rsidRPr="000C0F22">
                        <w:rPr>
                          <w:rFonts w:ascii="Courier New" w:hAnsi="Courier New"/>
                          <w:sz w:val="16"/>
                          <w:szCs w:val="16"/>
                        </w:rPr>
                        <w:t>`</w:t>
                      </w:r>
                      <w:proofErr w:type="spellStart"/>
                      <w:r w:rsidRPr="000C0F22">
                        <w:rPr>
                          <w:rFonts w:ascii="Courier New" w:hAnsi="Courier New"/>
                          <w:sz w:val="16"/>
                          <w:szCs w:val="16"/>
                        </w:rPr>
                        <w:t>Event_ID</w:t>
                      </w:r>
                      <w:proofErr w:type="spellEnd"/>
                      <w:r w:rsidRPr="000C0F22">
                        <w:rPr>
                          <w:rFonts w:ascii="Courier New" w:hAnsi="Courier New"/>
                          <w:sz w:val="16"/>
                          <w:szCs w:val="16"/>
                        </w:rPr>
                        <w:t>`),</w:t>
                      </w:r>
                    </w:p>
                    <w:p w:rsidR="00BD6479" w:rsidRPr="000C0F22" w:rsidRDefault="00BD6479" w:rsidP="000C0F22">
                      <w:pPr>
                        <w:rPr>
                          <w:rFonts w:ascii="Courier New" w:hAnsi="Courier New"/>
                          <w:sz w:val="16"/>
                          <w:szCs w:val="16"/>
                        </w:rPr>
                      </w:pPr>
                      <w:r w:rsidRPr="000C0F22">
                        <w:rPr>
                          <w:rFonts w:ascii="Courier New" w:hAnsi="Courier New"/>
                          <w:sz w:val="16"/>
                          <w:szCs w:val="16"/>
                        </w:rPr>
                        <w:t xml:space="preserve">  KEY `</w:t>
                      </w:r>
                      <w:proofErr w:type="spellStart"/>
                      <w:r w:rsidRPr="000C0F22">
                        <w:rPr>
                          <w:rFonts w:ascii="Courier New" w:hAnsi="Courier New"/>
                          <w:sz w:val="16"/>
                          <w:szCs w:val="16"/>
                        </w:rPr>
                        <w:t>User_ID</w:t>
                      </w:r>
                      <w:proofErr w:type="spellEnd"/>
                      <w:r w:rsidRPr="000C0F22">
                        <w:rPr>
                          <w:rFonts w:ascii="Courier New" w:hAnsi="Courier New"/>
                          <w:sz w:val="16"/>
                          <w:szCs w:val="16"/>
                        </w:rPr>
                        <w:t>` (`</w:t>
                      </w:r>
                      <w:proofErr w:type="spellStart"/>
                      <w:r w:rsidRPr="000C0F22">
                        <w:rPr>
                          <w:rFonts w:ascii="Courier New" w:hAnsi="Courier New"/>
                          <w:sz w:val="16"/>
                          <w:szCs w:val="16"/>
                        </w:rPr>
                        <w:t>User_ID</w:t>
                      </w:r>
                      <w:proofErr w:type="spellEnd"/>
                      <w:r w:rsidRPr="000C0F22">
                        <w:rPr>
                          <w:rFonts w:ascii="Courier New" w:hAnsi="Courier New"/>
                          <w:sz w:val="16"/>
                          <w:szCs w:val="16"/>
                        </w:rPr>
                        <w:t>`)</w:t>
                      </w:r>
                    </w:p>
                    <w:p w:rsidR="00BD6479" w:rsidRPr="002617E7" w:rsidRDefault="00BD6479" w:rsidP="000C0F22">
                      <w:pPr>
                        <w:rPr>
                          <w:sz w:val="16"/>
                          <w:szCs w:val="16"/>
                        </w:rPr>
                      </w:pPr>
                      <w:r w:rsidRPr="000C0F22">
                        <w:rPr>
                          <w:rFonts w:ascii="Courier New" w:hAnsi="Courier New"/>
                          <w:sz w:val="16"/>
                          <w:szCs w:val="16"/>
                        </w:rPr>
                        <w:t>) ENGINE=</w:t>
                      </w:r>
                      <w:proofErr w:type="gramStart"/>
                      <w:r w:rsidRPr="000C0F22">
                        <w:rPr>
                          <w:rFonts w:ascii="Courier New" w:hAnsi="Courier New"/>
                          <w:sz w:val="16"/>
                          <w:szCs w:val="16"/>
                        </w:rPr>
                        <w:t>MyISAM  DEFAULT</w:t>
                      </w:r>
                      <w:proofErr w:type="gramEnd"/>
                      <w:r w:rsidRPr="000C0F22">
                        <w:rPr>
                          <w:rFonts w:ascii="Courier New" w:hAnsi="Courier New"/>
                          <w:sz w:val="16"/>
                          <w:szCs w:val="16"/>
                        </w:rPr>
                        <w:t xml:space="preserve"> CHARSET=utf8 AUTO_INCREMENT=83 ;</w:t>
                      </w:r>
                    </w:p>
                  </w:txbxContent>
                </v:textbox>
                <w10:wrap type="topAndBottom" anchorx="margin"/>
              </v:shape>
            </w:pict>
          </mc:Fallback>
        </mc:AlternateContent>
      </w:r>
      <w:r w:rsidR="00F369C7">
        <w:t xml:space="preserve">2.3.3 </w:t>
      </w:r>
      <w:r w:rsidR="0035678E">
        <w:t>Events</w:t>
      </w:r>
      <w:bookmarkEnd w:id="26"/>
    </w:p>
    <w:p w:rsidR="00E53B36" w:rsidRDefault="00E53B36" w:rsidP="00A16CEA"/>
    <w:p w:rsidR="00A16CEA" w:rsidRDefault="00BD6479" w:rsidP="00A16CEA">
      <w:r>
        <w:t>Dies ist die Event Tabelle. In ihr werden alle relevanten Daten abgelegt, die für das Event wichtig sind, wie „wann“, „wo“ usw. Ebenso wird hier auch die UserID mitgespeichert um festzulegen, wem das Event gehört bzw. es angelegt hat.</w:t>
      </w:r>
    </w:p>
    <w:p w:rsidR="00E53B36" w:rsidRDefault="00E53B36" w:rsidP="00A16CEA"/>
    <w:p w:rsidR="002617E7" w:rsidRDefault="00A16CEA" w:rsidP="005E2E7B">
      <w:pPr>
        <w:pStyle w:val="berschrift31"/>
        <w:outlineLvl w:val="2"/>
      </w:pPr>
      <w:bookmarkStart w:id="27" w:name="_Toc440814134"/>
      <w:r>
        <w:t xml:space="preserve">2.3.4 </w:t>
      </w:r>
      <w:r w:rsidR="0035678E">
        <w:t>Items</w:t>
      </w:r>
      <w:bookmarkEnd w:id="27"/>
    </w:p>
    <w:p w:rsidR="00E53B36" w:rsidRDefault="00E53B36" w:rsidP="00E53B36">
      <w:r>
        <w:rPr>
          <w:noProof/>
        </w:rPr>
        <mc:AlternateContent>
          <mc:Choice Requires="wps">
            <w:drawing>
              <wp:anchor distT="45720" distB="45720" distL="114300" distR="114300" simplePos="0" relativeHeight="251683840" behindDoc="0" locked="0" layoutInCell="1" allowOverlap="1" wp14:anchorId="22798222" wp14:editId="2A82162A">
                <wp:simplePos x="0" y="0"/>
                <wp:positionH relativeFrom="margin">
                  <wp:align>left</wp:align>
                </wp:positionH>
                <wp:positionV relativeFrom="paragraph">
                  <wp:posOffset>317500</wp:posOffset>
                </wp:positionV>
                <wp:extent cx="4695825" cy="3286125"/>
                <wp:effectExtent l="0" t="0" r="28575"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286125"/>
                        </a:xfrm>
                        <a:prstGeom prst="rect">
                          <a:avLst/>
                        </a:prstGeom>
                        <a:solidFill>
                          <a:srgbClr val="FFFFFF"/>
                        </a:solidFill>
                        <a:ln w="9525">
                          <a:solidFill>
                            <a:srgbClr val="000000"/>
                          </a:solidFill>
                          <a:miter lim="800000"/>
                          <a:headEnd/>
                          <a:tailEnd/>
                        </a:ln>
                      </wps:spPr>
                      <wps:txbx>
                        <w:txbxContent>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gramStart"/>
                            <w:r w:rsidRPr="002617E7">
                              <w:rPr>
                                <w:rFonts w:ascii="Courier New" w:hAnsi="Courier New" w:cs="Courier New"/>
                                <w:sz w:val="16"/>
                                <w:szCs w:val="16"/>
                              </w:rPr>
                              <w:t>int(</w:t>
                            </w:r>
                            <w:proofErr w:type="gramEnd"/>
                            <w:r w:rsidRPr="002617E7">
                              <w:rPr>
                                <w:rFonts w:ascii="Courier New" w:hAnsi="Courier New" w:cs="Courier New"/>
                                <w:sz w:val="16"/>
                                <w:szCs w:val="16"/>
                              </w:rPr>
                              <w:t>11) NOT NULL auto_increment,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`Event_ID` </w:t>
                            </w:r>
                            <w:proofErr w:type="gramStart"/>
                            <w:r w:rsidRPr="002617E7">
                              <w:rPr>
                                <w:rFonts w:ascii="Courier New" w:hAnsi="Courier New" w:cs="Courier New"/>
                                <w:sz w:val="16"/>
                                <w:szCs w:val="16"/>
                              </w:rPr>
                              <w:t>int(</w:t>
                            </w:r>
                            <w:proofErr w:type="gramEnd"/>
                            <w:r w:rsidRPr="002617E7">
                              <w:rPr>
                                <w:rFonts w:ascii="Courier New" w:hAnsi="Courier New" w:cs="Courier New"/>
                                <w:sz w:val="16"/>
                                <w:szCs w:val="16"/>
                              </w:rPr>
                              <w:t>11)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`User_ID` </w:t>
                            </w:r>
                            <w:proofErr w:type="gramStart"/>
                            <w:r w:rsidRPr="002617E7">
                              <w:rPr>
                                <w:rFonts w:ascii="Courier New" w:hAnsi="Courier New" w:cs="Courier New"/>
                                <w:sz w:val="16"/>
                                <w:szCs w:val="16"/>
                              </w:rPr>
                              <w:t>int(</w:t>
                            </w:r>
                            <w:proofErr w:type="gramEnd"/>
                            <w:r w:rsidRPr="002617E7">
                              <w:rPr>
                                <w:rFonts w:ascii="Courier New" w:hAnsi="Courier New" w:cs="Courier New"/>
                                <w:sz w:val="16"/>
                                <w:szCs w:val="16"/>
                              </w:rPr>
                              <w:t>11)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gramStart"/>
                            <w:r w:rsidRPr="002617E7">
                              <w:rPr>
                                <w:rFonts w:ascii="Courier New" w:hAnsi="Courier New" w:cs="Courier New"/>
                                <w:sz w:val="16"/>
                                <w:szCs w:val="16"/>
                              </w:rPr>
                              <w:t>varchar(</w:t>
                            </w:r>
                            <w:proofErr w:type="gramEnd"/>
                            <w:r w:rsidRPr="002617E7">
                              <w:rPr>
                                <w:rFonts w:ascii="Courier New" w:hAnsi="Courier New" w:cs="Courier New"/>
                                <w:sz w:val="16"/>
                                <w:szCs w:val="16"/>
                              </w:rPr>
                              <w:t>255)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KEY `Event_ID` (`Event_ID`),</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KEY `User_ID` (`User_ID`)</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ENGINE=</w:t>
                            </w:r>
                            <w:proofErr w:type="gramStart"/>
                            <w:r w:rsidRPr="002617E7">
                              <w:rPr>
                                <w:rFonts w:ascii="Courier New" w:hAnsi="Courier New" w:cs="Courier New"/>
                                <w:sz w:val="16"/>
                                <w:szCs w:val="16"/>
                              </w:rPr>
                              <w:t>MyISAM  DEFAULT</w:t>
                            </w:r>
                            <w:proofErr w:type="gramEnd"/>
                            <w:r w:rsidRPr="002617E7">
                              <w:rPr>
                                <w:rFonts w:ascii="Courier New" w:hAnsi="Courier New" w:cs="Courier New"/>
                                <w:sz w:val="16"/>
                                <w:szCs w:val="16"/>
                              </w:rPr>
                              <w:t xml:space="preserve"> CHARSET=utf8 AUTO_INCREMENT=510 ;</w:t>
                            </w:r>
                          </w:p>
                          <w:p w:rsidR="00BD6479" w:rsidRPr="002617E7" w:rsidRDefault="00BD6479" w:rsidP="002F1D9C">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98222" id="_x0000_s1032" type="#_x0000_t202" style="position:absolute;margin-left:0;margin-top:25pt;width:369.75pt;height:258.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">
                <v:textbox>
                  <w:txbxContent>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BD6479" w:rsidRPr="002617E7" w:rsidRDefault="00BD6479" w:rsidP="00594D5B">
                      <w:pPr>
                        <w:ind w:left="60"/>
                        <w:rPr>
                          <w:rFonts w:ascii="Courier New" w:hAnsi="Courier New" w:cs="Courier New"/>
                          <w:sz w:val="16"/>
                          <w:szCs w:val="16"/>
                        </w:rPr>
                      </w:pPr>
                      <w:r w:rsidRPr="002617E7">
                        <w:rPr>
                          <w:rFonts w:ascii="Courier New" w:hAnsi="Courier New" w:cs="Courier New"/>
                          <w:sz w:val="16"/>
                          <w:szCs w:val="16"/>
                        </w:rPr>
                        <w:t>) ENGINE=</w:t>
                      </w:r>
                      <w:proofErr w:type="gramStart"/>
                      <w:r w:rsidRPr="002617E7">
                        <w:rPr>
                          <w:rFonts w:ascii="Courier New" w:hAnsi="Courier New" w:cs="Courier New"/>
                          <w:sz w:val="16"/>
                          <w:szCs w:val="16"/>
                        </w:rPr>
                        <w:t>MyISAM  DEFAULT</w:t>
                      </w:r>
                      <w:proofErr w:type="gramEnd"/>
                      <w:r w:rsidRPr="002617E7">
                        <w:rPr>
                          <w:rFonts w:ascii="Courier New" w:hAnsi="Courier New" w:cs="Courier New"/>
                          <w:sz w:val="16"/>
                          <w:szCs w:val="16"/>
                        </w:rPr>
                        <w:t xml:space="preserve"> CHARSET=utf8 AUTO_INCREMENT=510 ;</w:t>
                      </w:r>
                    </w:p>
                    <w:p w:rsidR="00BD6479" w:rsidRPr="002617E7" w:rsidRDefault="00BD6479" w:rsidP="002F1D9C">
                      <w:pPr>
                        <w:rPr>
                          <w:rFonts w:ascii="Courier New" w:hAnsi="Courier New" w:cs="Courier New"/>
                          <w:sz w:val="16"/>
                          <w:szCs w:val="16"/>
                        </w:rPr>
                      </w:pPr>
                    </w:p>
                  </w:txbxContent>
                </v:textbox>
                <w10:wrap type="topAndBottom" anchorx="margin"/>
              </v:shape>
            </w:pict>
          </mc:Fallback>
        </mc:AlternateContent>
      </w:r>
    </w:p>
    <w:p w:rsidR="00E53B36" w:rsidRDefault="00E53B36" w:rsidP="002617E7"/>
    <w:p w:rsidR="002617E7" w:rsidRDefault="00BD6479" w:rsidP="002617E7">
      <w:r>
        <w:t xml:space="preserve">Die Items Tabelle beinhaltet Dinge, um die sich ein bestimmter Teilnehmer kümmert. Jedem Item wird eine UserID und eine </w:t>
      </w:r>
      <w:proofErr w:type="spellStart"/>
      <w:r>
        <w:t>EventID</w:t>
      </w:r>
      <w:proofErr w:type="spellEnd"/>
      <w:r>
        <w:t xml:space="preserve"> zugewiesen. Ist ein Item noch keinem User zugewiesen, so bekommt die UserID eine „0“.</w:t>
      </w:r>
    </w:p>
    <w:p w:rsidR="002617E7" w:rsidRDefault="002617E7" w:rsidP="002617E7"/>
    <w:p w:rsidR="002617E7" w:rsidRDefault="002617E7" w:rsidP="002617E7"/>
    <w:p w:rsidR="00E53B36" w:rsidRDefault="00E53B36" w:rsidP="002617E7"/>
    <w:p w:rsidR="00E53B36" w:rsidRDefault="00E53B36" w:rsidP="002617E7"/>
    <w:p w:rsidR="00E53B36" w:rsidRDefault="00E53B36" w:rsidP="002617E7"/>
    <w:p w:rsidR="00E53B36" w:rsidRDefault="00E53B36" w:rsidP="002617E7"/>
    <w:p w:rsidR="00E53B36" w:rsidRDefault="00E53B36" w:rsidP="002617E7"/>
    <w:p w:rsidR="00E53B36" w:rsidRDefault="00E53B36" w:rsidP="002617E7"/>
    <w:p w:rsidR="00A16CEA" w:rsidRDefault="00A16CEA" w:rsidP="005E2E7B">
      <w:pPr>
        <w:pStyle w:val="berschrift31"/>
        <w:outlineLvl w:val="2"/>
      </w:pPr>
      <w:bookmarkStart w:id="28" w:name="_Toc440814135"/>
      <w:r>
        <w:t xml:space="preserve">2.3.5 </w:t>
      </w:r>
      <w:r w:rsidR="0035678E">
        <w:t>Users</w:t>
      </w:r>
      <w:bookmarkEnd w:id="28"/>
    </w:p>
    <w:p w:rsidR="00E53B36" w:rsidRDefault="00E53B36" w:rsidP="00A16CEA">
      <w:r>
        <w:rPr>
          <w:noProof/>
        </w:rPr>
        <mc:AlternateContent>
          <mc:Choice Requires="wps">
            <w:drawing>
              <wp:anchor distT="45720" distB="45720" distL="114300" distR="114300" simplePos="0" relativeHeight="251685888" behindDoc="0" locked="0" layoutInCell="1" allowOverlap="1" wp14:anchorId="69E06A91" wp14:editId="61653EF9">
                <wp:simplePos x="0" y="0"/>
                <wp:positionH relativeFrom="margin">
                  <wp:align>left</wp:align>
                </wp:positionH>
                <wp:positionV relativeFrom="paragraph">
                  <wp:posOffset>304800</wp:posOffset>
                </wp:positionV>
                <wp:extent cx="4572000" cy="4124325"/>
                <wp:effectExtent l="0" t="0" r="19050" b="2857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124325"/>
                        </a:xfrm>
                        <a:prstGeom prst="rect">
                          <a:avLst/>
                        </a:prstGeom>
                        <a:solidFill>
                          <a:srgbClr val="FFFFFF"/>
                        </a:solidFill>
                        <a:ln w="9525">
                          <a:solidFill>
                            <a:srgbClr val="000000"/>
                          </a:solidFill>
                          <a:miter lim="800000"/>
                          <a:headEnd/>
                          <a:tailEnd/>
                        </a:ln>
                      </wps:spPr>
                      <wps:txbx>
                        <w:txbxContent>
                          <w:p w:rsidR="00BD6479" w:rsidRPr="002617E7" w:rsidRDefault="00BD6479" w:rsidP="00594D5B">
                            <w:pPr>
                              <w:rPr>
                                <w:rFonts w:ascii="Courier New" w:hAnsi="Courier New"/>
                                <w:sz w:val="16"/>
                                <w:szCs w:val="16"/>
                              </w:rPr>
                            </w:pPr>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 Tabellenstruktur für Tabelle `Users`</w:t>
                            </w:r>
                          </w:p>
                          <w:p w:rsidR="00BD6479" w:rsidRPr="002617E7" w:rsidRDefault="00BD6479" w:rsidP="00594D5B">
                            <w:pPr>
                              <w:rPr>
                                <w:rFonts w:ascii="Courier New" w:hAnsi="Courier New"/>
                                <w:sz w:val="16"/>
                                <w:szCs w:val="16"/>
                              </w:rPr>
                            </w:pPr>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CREATE TABLE IF NOT EXISTS `Users` (</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`User_ID` </w:t>
                            </w:r>
                            <w:proofErr w:type="gramStart"/>
                            <w:r w:rsidRPr="002617E7">
                              <w:rPr>
                                <w:rFonts w:ascii="Courier New" w:hAnsi="Courier New"/>
                                <w:sz w:val="16"/>
                                <w:szCs w:val="16"/>
                              </w:rPr>
                              <w:t>int(</w:t>
                            </w:r>
                            <w:proofErr w:type="gramEnd"/>
                            <w:r w:rsidRPr="002617E7">
                              <w:rPr>
                                <w:rFonts w:ascii="Courier New" w:hAnsi="Courier New"/>
                                <w:sz w:val="16"/>
                                <w:szCs w:val="16"/>
                              </w:rPr>
                              <w:t>11) NOT NULL auto_increment,</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`Firstname` </w:t>
                            </w:r>
                            <w:proofErr w:type="gramStart"/>
                            <w:r w:rsidRPr="002617E7">
                              <w:rPr>
                                <w:rFonts w:ascii="Courier New" w:hAnsi="Courier New"/>
                                <w:sz w:val="16"/>
                                <w:szCs w:val="16"/>
                              </w:rPr>
                              <w:t>varchar(</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gramStart"/>
                            <w:r w:rsidRPr="002617E7">
                              <w:rPr>
                                <w:rFonts w:ascii="Courier New" w:hAnsi="Courier New"/>
                                <w:sz w:val="16"/>
                                <w:szCs w:val="16"/>
                              </w:rPr>
                              <w:t>varchar(</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`Email` </w:t>
                            </w:r>
                            <w:proofErr w:type="gramStart"/>
                            <w:r w:rsidRPr="002617E7">
                              <w:rPr>
                                <w:rFonts w:ascii="Courier New" w:hAnsi="Courier New"/>
                                <w:sz w:val="16"/>
                                <w:szCs w:val="16"/>
                              </w:rPr>
                              <w:t>varchar(</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gramStart"/>
                            <w:r w:rsidRPr="002617E7">
                              <w:rPr>
                                <w:rFonts w:ascii="Courier New" w:hAnsi="Courier New"/>
                                <w:sz w:val="16"/>
                                <w:szCs w:val="16"/>
                              </w:rPr>
                              <w:t>varchar(</w:t>
                            </w:r>
                            <w:proofErr w:type="gramEnd"/>
                            <w:r w:rsidRPr="002617E7">
                              <w:rPr>
                                <w:rFonts w:ascii="Courier New" w:hAnsi="Courier New"/>
                                <w:sz w:val="16"/>
                                <w:szCs w:val="16"/>
                              </w:rPr>
                              <w:t>50)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`Picture` </w:t>
                            </w:r>
                            <w:proofErr w:type="gramStart"/>
                            <w:r w:rsidRPr="002617E7">
                              <w:rPr>
                                <w:rFonts w:ascii="Courier New" w:hAnsi="Courier New"/>
                                <w:sz w:val="16"/>
                                <w:szCs w:val="16"/>
                              </w:rPr>
                              <w:t>varchar(</w:t>
                            </w:r>
                            <w:proofErr w:type="gramEnd"/>
                            <w:r w:rsidRPr="002617E7">
                              <w:rPr>
                                <w:rFonts w:ascii="Courier New" w:hAnsi="Courier New"/>
                                <w:sz w:val="16"/>
                                <w:szCs w:val="16"/>
                              </w:rPr>
                              <w:t>255) default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`Password` </w:t>
                            </w:r>
                            <w:proofErr w:type="gramStart"/>
                            <w:r w:rsidRPr="002617E7">
                              <w:rPr>
                                <w:rFonts w:ascii="Courier New" w:hAnsi="Courier New"/>
                                <w:sz w:val="16"/>
                                <w:szCs w:val="16"/>
                              </w:rPr>
                              <w:t>varchar(</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`Username` </w:t>
                            </w:r>
                            <w:proofErr w:type="gramStart"/>
                            <w:r w:rsidRPr="002617E7">
                              <w:rPr>
                                <w:rFonts w:ascii="Courier New" w:hAnsi="Courier New"/>
                                <w:sz w:val="16"/>
                                <w:szCs w:val="16"/>
                              </w:rPr>
                              <w:t>varchar(</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`Status` </w:t>
                            </w:r>
                            <w:proofErr w:type="gramStart"/>
                            <w:r w:rsidRPr="002617E7">
                              <w:rPr>
                                <w:rFonts w:ascii="Courier New" w:hAnsi="Courier New"/>
                                <w:sz w:val="16"/>
                                <w:szCs w:val="16"/>
                              </w:rPr>
                              <w:t>varchar(</w:t>
                            </w:r>
                            <w:proofErr w:type="gramEnd"/>
                            <w:r w:rsidRPr="002617E7">
                              <w:rPr>
                                <w:rFonts w:ascii="Courier New" w:hAnsi="Courier New"/>
                                <w:sz w:val="16"/>
                                <w:szCs w:val="16"/>
                              </w:rPr>
                              <w:t>50) default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UNIQUE KEY `User_ID` (`User_ID`)</w:t>
                            </w:r>
                          </w:p>
                          <w:p w:rsidR="00BD6479" w:rsidRPr="002617E7" w:rsidRDefault="00BD6479" w:rsidP="00594D5B">
                            <w:pPr>
                              <w:rPr>
                                <w:sz w:val="16"/>
                                <w:szCs w:val="16"/>
                              </w:rPr>
                            </w:pPr>
                            <w:r w:rsidRPr="002617E7">
                              <w:rPr>
                                <w:rFonts w:ascii="Courier New" w:hAnsi="Courier New"/>
                                <w:sz w:val="16"/>
                                <w:szCs w:val="16"/>
                              </w:rPr>
                              <w:t>) ENGINE=</w:t>
                            </w:r>
                            <w:proofErr w:type="gramStart"/>
                            <w:r w:rsidRPr="002617E7">
                              <w:rPr>
                                <w:rFonts w:ascii="Courier New" w:hAnsi="Courier New"/>
                                <w:sz w:val="16"/>
                                <w:szCs w:val="16"/>
                              </w:rPr>
                              <w:t>MyISAM  DEFAULT</w:t>
                            </w:r>
                            <w:proofErr w:type="gramEnd"/>
                            <w:r w:rsidRPr="002617E7">
                              <w:rPr>
                                <w:rFonts w:ascii="Courier New" w:hAnsi="Courier New"/>
                                <w:sz w:val="16"/>
                                <w:szCs w:val="16"/>
                              </w:rPr>
                              <w:t xml:space="preserve"> CHARSET=utf8 AUTO_INCREMENT=81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06A91" id="_x0000_s1033" type="#_x0000_t202" style="position:absolute;margin-left:0;margin-top:24pt;width:5in;height:324.7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">
                <v:textbox>
                  <w:txbxContent>
                    <w:p w:rsidR="00BD6479" w:rsidRPr="002617E7" w:rsidRDefault="00BD6479" w:rsidP="00594D5B">
                      <w:pPr>
                        <w:rPr>
                          <w:rFonts w:ascii="Courier New" w:hAnsi="Courier New"/>
                          <w:sz w:val="16"/>
                          <w:szCs w:val="16"/>
                        </w:rPr>
                      </w:pPr>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 Tabellenstruktur für Tabelle `Users`</w:t>
                      </w:r>
                    </w:p>
                    <w:p w:rsidR="00BD6479" w:rsidRPr="002617E7" w:rsidRDefault="00BD6479" w:rsidP="00594D5B">
                      <w:pPr>
                        <w:rPr>
                          <w:rFonts w:ascii="Courier New" w:hAnsi="Courier New"/>
                          <w:sz w:val="16"/>
                          <w:szCs w:val="16"/>
                        </w:rPr>
                      </w:pPr>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CREATE TABLE IF NOT EXISTS `Users` (</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BD6479" w:rsidRPr="002617E7" w:rsidRDefault="00BD6479"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BD6479" w:rsidRPr="002617E7" w:rsidRDefault="00BD6479" w:rsidP="00594D5B">
                      <w:pPr>
                        <w:rPr>
                          <w:sz w:val="16"/>
                          <w:szCs w:val="16"/>
                        </w:rPr>
                      </w:pPr>
                      <w:r w:rsidRPr="002617E7">
                        <w:rPr>
                          <w:rFonts w:ascii="Courier New" w:hAnsi="Courier New"/>
                          <w:sz w:val="16"/>
                          <w:szCs w:val="16"/>
                        </w:rPr>
                        <w:t>) ENGINE=</w:t>
                      </w:r>
                      <w:proofErr w:type="gramStart"/>
                      <w:r w:rsidRPr="002617E7">
                        <w:rPr>
                          <w:rFonts w:ascii="Courier New" w:hAnsi="Courier New"/>
                          <w:sz w:val="16"/>
                          <w:szCs w:val="16"/>
                        </w:rPr>
                        <w:t>MyISAM  DEFAULT</w:t>
                      </w:r>
                      <w:proofErr w:type="gramEnd"/>
                      <w:r w:rsidRPr="002617E7">
                        <w:rPr>
                          <w:rFonts w:ascii="Courier New" w:hAnsi="Courier New"/>
                          <w:sz w:val="16"/>
                          <w:szCs w:val="16"/>
                        </w:rPr>
                        <w:t xml:space="preserve"> CHARSET=utf8 AUTO_INCREMENT=81 ;</w:t>
                      </w:r>
                    </w:p>
                  </w:txbxContent>
                </v:textbox>
                <w10:wrap type="topAndBottom" anchorx="margin"/>
              </v:shape>
            </w:pict>
          </mc:Fallback>
        </mc:AlternateContent>
      </w:r>
    </w:p>
    <w:p w:rsidR="00E53B36" w:rsidRDefault="00E53B36" w:rsidP="00A16CEA"/>
    <w:p w:rsidR="00E53B36" w:rsidRDefault="00E53B36" w:rsidP="00A16CEA"/>
    <w:p w:rsidR="00594D5B" w:rsidRDefault="009B0760" w:rsidP="00A16CEA">
      <w:r>
        <w:t>Die User-Tabelle beinhaltet alle User-relevanten Daten, die bei der Registrierung angelegt und über das User Profil geändert werden können.</w:t>
      </w:r>
    </w:p>
    <w:p w:rsidR="00E53B36" w:rsidRDefault="00E53B36" w:rsidP="00A16CEA"/>
    <w:p w:rsidR="00E53B36" w:rsidRDefault="00E53B36" w:rsidP="00A16CEA"/>
    <w:p w:rsidR="00E53B36" w:rsidRDefault="00E53B36" w:rsidP="00A16CEA"/>
    <w:p w:rsidR="00E53B36" w:rsidRDefault="00E53B36" w:rsidP="00A16CEA"/>
    <w:p w:rsidR="00F42C7B" w:rsidRPr="00303A13" w:rsidRDefault="00F42C7B" w:rsidP="00F42C7B">
      <w:pPr>
        <w:pStyle w:val="berschrift21"/>
      </w:pPr>
      <w:bookmarkStart w:id="29" w:name="_Toc440814136"/>
      <w:r>
        <w:lastRenderedPageBreak/>
        <w:t>2.4 F</w:t>
      </w:r>
      <w:r w:rsidR="00EC2995">
        <w:t>unktion</w:t>
      </w:r>
      <w:bookmarkEnd w:id="29"/>
    </w:p>
    <w:p w:rsidR="00F9714D" w:rsidRDefault="00860859" w:rsidP="00F9714D">
      <w:r w:rsidRPr="00860859">
        <w:t>Als zentral</w:t>
      </w:r>
      <w:r>
        <w:t>e Steuerdatei wird die index.html</w:t>
      </w:r>
      <w:r w:rsidRPr="00860859">
        <w:t xml:space="preserve"> im Basisverzei</w:t>
      </w:r>
      <w:r>
        <w:t>chnis des Webservers verwendet. Mit HTML und CSS wird die Webseite generell konstruiert</w:t>
      </w:r>
      <w:r w:rsidR="00623DAC">
        <w:t>, mit JavaScript werden die Interaktionen zwischen User und Webseite durchgeführt. JavaScript kommuniziert anschließend mit PHP-Seiten, welche serverseitig die Verbindung zur MYSQL Datenbank herstellen und notwendige Datensätze aufbereiten bzw. bereitstellen. Die Ergebnisse werden anschließend mit JavaScript</w:t>
      </w:r>
      <w:r w:rsidR="00145D9F">
        <w:t xml:space="preserve"> und HTML</w:t>
      </w:r>
      <w:r w:rsidR="00623DAC">
        <w:t xml:space="preserve"> visualisiert.</w:t>
      </w:r>
    </w:p>
    <w:p w:rsidR="00E53B36" w:rsidRDefault="00E53B36" w:rsidP="00F9714D"/>
    <w:p w:rsidR="00027D3D" w:rsidRDefault="00F42C7B" w:rsidP="00027D3D">
      <w:pPr>
        <w:pStyle w:val="berschrift21"/>
      </w:pPr>
      <w:bookmarkStart w:id="30" w:name="_Toc440814137"/>
      <w:r>
        <w:t xml:space="preserve">2.5 </w:t>
      </w:r>
      <w:r w:rsidR="00EC2995">
        <w:t>Background-Engine</w:t>
      </w:r>
      <w:bookmarkEnd w:id="30"/>
    </w:p>
    <w:p w:rsidR="00027D3D" w:rsidRDefault="00027D3D" w:rsidP="00972FE5">
      <w:r>
        <w:t xml:space="preserve">Wir haben versucht die Anwendung so einfach wie möglich zu gestalten was bedeutet, dass wir Aspekte wie Sicherheit und Angriffsschutz völlig außer Acht gelassen haben. Da wir ausschließlich mit HTML, JavaScript und PHP arbeiten, sind keine speziellen Anforderungen am Background vonnöten. Es werden PostRequests im JavaScript erzeugt, welche dann mittels PHP bearbeitet und mit einem HTTP Response beantwortet werden. </w:t>
      </w:r>
    </w:p>
    <w:p w:rsidR="00F42C7B" w:rsidRPr="00303A13" w:rsidRDefault="00F42C7B" w:rsidP="00F42C7B"/>
    <w:p w:rsidR="00924AB7" w:rsidRDefault="00E40CA5">
      <w:pPr>
        <w:pStyle w:val="berschrift11"/>
      </w:pPr>
      <w:bookmarkStart w:id="31" w:name="_Toc440814138"/>
      <w:r>
        <w:lastRenderedPageBreak/>
        <w:t>3. Implementierun</w:t>
      </w:r>
      <w:r w:rsidR="00F42C7B">
        <w:t>g</w:t>
      </w:r>
      <w:bookmarkEnd w:id="31"/>
    </w:p>
    <w:p w:rsidR="00E53B36" w:rsidRDefault="00E53B36" w:rsidP="00FB410F"/>
    <w:p w:rsidR="00FB410F" w:rsidRDefault="00FB410F" w:rsidP="00FB410F">
      <w:r>
        <w:t>Wir haben zunächst das HTML Grundgerüst entwickelt, auf Basis des Gridsystems von Bootstrap. Dabei haben wir die einzelnen Seitenbausteine (Komponenten) in Handlebars Partials angelegt. Diese Komponenten sind im Markup gekennzeichnet durch data-component="name-der-Komponente".</w:t>
      </w:r>
    </w:p>
    <w:p w:rsidR="00FB410F" w:rsidRDefault="00FB410F" w:rsidP="00FB410F">
      <w:r>
        <w:t xml:space="preserve">Das Styling haben wir per LESS nach demselben Prinzip erzeugt, indem es pro Komponente </w:t>
      </w:r>
      <w:proofErr w:type="gramStart"/>
      <w:r>
        <w:t>eine .less</w:t>
      </w:r>
      <w:proofErr w:type="gramEnd"/>
      <w:r>
        <w:t xml:space="preserve"> Datei gibt, die genauso heißt wie die im HTML bezeichnete Komponente. So konnte jeder gut an einzelnen Teilen arbeiten und die Wiederauffindbarkeit von Styles zu Markup ist optimal gegeben.</w:t>
      </w:r>
    </w:p>
    <w:p w:rsidR="00FB410F" w:rsidRDefault="00FB410F" w:rsidP="00FB410F">
      <w:r>
        <w:t>Dann haben wir nach und nach die JavaScript Funktionalitäten für das Frontend implementiert, sowie die Kommunikation mit dem Backend.</w:t>
      </w:r>
    </w:p>
    <w:p w:rsidR="00FB410F" w:rsidRDefault="00FB410F" w:rsidP="00FB410F">
      <w:r>
        <w:t>Auf der Startseite zeigen wir auf der Desktop Version einen Slider an, der über das Produkt informiert (rein mit CSS gebaut). In der Mobilen Variante fällt der Slider weg.</w:t>
      </w:r>
    </w:p>
    <w:p w:rsidR="00FB410F" w:rsidRDefault="00FB410F" w:rsidP="00FB410F">
      <w:r>
        <w:t>Im Ausgeloggten Zustand wird der Header zum Einloggen oder registrieren angezeigt.</w:t>
      </w:r>
    </w:p>
    <w:p w:rsidR="00FB410F" w:rsidRDefault="00FB410F" w:rsidP="00FB410F">
      <w:r>
        <w:t>Im eingeloggten Zustand wird der Header mit dem Benutzerprofil angezeigt.</w:t>
      </w:r>
    </w:p>
    <w:p w:rsidR="00FB410F" w:rsidRDefault="00FB410F" w:rsidP="00FB410F">
      <w:r>
        <w:t>Im eingeloggten Zustand (nach dem Registrieren) gelangt man über die Seitenleiste zu den Unterseiten „neues Event“ und der Eventübersicht „meine Events“. Es wird außerdem die Freundesliste angezeigt, diese hat eine Aufklapp-Funktion.</w:t>
      </w:r>
    </w:p>
    <w:p w:rsidR="00FB410F" w:rsidRDefault="00FB410F" w:rsidP="00FB410F">
      <w:r>
        <w:t>Und zusätzlich die nächsten zwei Kalendermonate (über den Pikaday Datepicker Kalender) mit den Markierungen an welchen Tagen Events stattfinden, an denen man bereits teilnimmt.</w:t>
      </w:r>
    </w:p>
    <w:p w:rsidR="00FB410F" w:rsidRDefault="00FB410F" w:rsidP="00FB410F">
      <w:r>
        <w:t>Auf der Seite „neues Event“ befindet sich ein Formular über das man die nötigen Eingaben zu einem Event machen muss. Das Formular wird erst per JavaScript validiert und dann abgeschickt an eine PHP Datei.</w:t>
      </w:r>
    </w:p>
    <w:p w:rsidR="00FB410F" w:rsidRDefault="00FB410F" w:rsidP="00FB410F">
      <w:r>
        <w:t>Als besondere Funktionen, sind hier eine Google Maps Karte zur Anzeige der Adresse eingebaut, sowie eine Listenfunktion über Textfelder Dinge zu benennen, die zu dem Event von Teilnehmern mitgebracht werden können.</w:t>
      </w:r>
    </w:p>
    <w:p w:rsidR="00FB410F" w:rsidRDefault="00FB410F" w:rsidP="00FB410F">
      <w:r>
        <w:lastRenderedPageBreak/>
        <w:t>Events die bereits gespeichert sind, kann man über „meine Events</w:t>
      </w:r>
      <w:r w:rsidR="00AE2C94">
        <w:t>“ einsehen</w:t>
      </w:r>
      <w:r>
        <w:t>.</w:t>
      </w:r>
      <w:r w:rsidR="00AE2C94">
        <w:t xml:space="preserve"> </w:t>
      </w:r>
      <w:r>
        <w:t>Auf der linken Seite stehen die eigenen Events (bzw. in der mobilen Variante oben), diese kann man anklicken um die Detailinfos zu sehen und um das Event zu bearbeiten oder zu löschen.</w:t>
      </w:r>
    </w:p>
    <w:p w:rsidR="00FB410F" w:rsidRDefault="00FB410F" w:rsidP="00FB410F">
      <w:r>
        <w:t>Auf der rechten Seite stehen die Events von Kontakten aus der Kontaktliste, klickt man diese an, so erhält man die Detailinfos und die Möglichkeit teilzunehmen und dabei etwas von der Liste des Erstellers mitzubringen.</w:t>
      </w:r>
    </w:p>
    <w:p w:rsidR="00FB410F" w:rsidRDefault="00FB410F" w:rsidP="00FB410F">
      <w:r>
        <w:t>Auf der Detailansicht wird auch die Google Maps Karte verwendet.</w:t>
      </w:r>
    </w:p>
    <w:p w:rsidR="00AE2C94" w:rsidRDefault="00AE2C94" w:rsidP="00FB410F">
      <w:pPr>
        <w:rPr>
          <w:u w:val="single"/>
        </w:rPr>
      </w:pPr>
      <w:r>
        <w:rPr>
          <w:u w:val="single"/>
        </w:rPr>
        <w:t>Kontaktliste:</w:t>
      </w:r>
    </w:p>
    <w:p w:rsidR="00FB410F" w:rsidRPr="00AE2C94" w:rsidRDefault="00FB410F" w:rsidP="00FB410F">
      <w:pPr>
        <w:rPr>
          <w:u w:val="single"/>
        </w:rPr>
      </w:pPr>
      <w:r>
        <w:t>Um Events von Kontakten zu sehen muss man die Kontaktliste bearbeiten (rechts über die Seitenleiste).</w:t>
      </w:r>
      <w:r w:rsidR="00AE2C94">
        <w:rPr>
          <w:u w:val="single"/>
        </w:rPr>
        <w:t xml:space="preserve"> </w:t>
      </w:r>
      <w:r>
        <w:t>Auf der Bearbeiten Seite kann man über eine Suche die User aus der Datenbank finden und zu seiner eigenen Kontaktliste hinzufügen und auch wieder entfernen.</w:t>
      </w:r>
    </w:p>
    <w:p w:rsidR="00FB410F" w:rsidRPr="00AE2C94" w:rsidRDefault="00FB410F" w:rsidP="00FB410F">
      <w:pPr>
        <w:rPr>
          <w:u w:val="single"/>
        </w:rPr>
      </w:pPr>
      <w:r w:rsidRPr="00AE2C94">
        <w:rPr>
          <w:u w:val="single"/>
        </w:rPr>
        <w:t>Mein Konto:</w:t>
      </w:r>
    </w:p>
    <w:p w:rsidR="00FB410F" w:rsidRDefault="00FB410F" w:rsidP="00FB410F">
      <w:r>
        <w:t>Über die „Mein Konto“ Funktion oben rechts kann man seine eigenen Profilinformationen bearbeiten und so Benutzername, Email Adresse und Passwort ändern.</w:t>
      </w:r>
      <w:r w:rsidR="00AE2C94">
        <w:t xml:space="preserve"> </w:t>
      </w:r>
      <w:r>
        <w:t>Es ist auch vorgesehen, das Profilbild zu ändern, das ist aus zeitlichen Gründen aktuell nicht implementiert.</w:t>
      </w:r>
    </w:p>
    <w:p w:rsidR="00AC1DD5" w:rsidRDefault="00FB410F" w:rsidP="00FB410F">
      <w:r>
        <w:t xml:space="preserve">Solange der User online ist, wird eine PHP Session Variable bereitgehalten über die die User spezifischen Daten aus der DB </w:t>
      </w:r>
      <w:r w:rsidR="00AE2C94">
        <w:t>abgefragt</w:t>
      </w:r>
      <w:r>
        <w:t xml:space="preserve"> werden.</w:t>
      </w:r>
      <w:r w:rsidR="00AE2C94">
        <w:t xml:space="preserve"> </w:t>
      </w:r>
      <w:r>
        <w:t xml:space="preserve">Ist ein User länger als 10 Minuten inaktiv wird er über einen </w:t>
      </w:r>
      <w:r w:rsidR="00AE2C94">
        <w:t>JavaScript</w:t>
      </w:r>
      <w:r>
        <w:t xml:space="preserve"> Timeout abgemeldet.</w:t>
      </w:r>
      <w:r w:rsidR="00AE2C94">
        <w:t xml:space="preserve"> </w:t>
      </w:r>
      <w:r>
        <w:t xml:space="preserve">Ein User kann sich aber auch aktiv ausloggen über den abmelden Link oben </w:t>
      </w:r>
      <w:r w:rsidR="008912D5">
        <w:t>rechts.</w:t>
      </w:r>
    </w:p>
    <w:p w:rsidR="00E53B36" w:rsidRPr="00AC1DD5" w:rsidRDefault="00E53B36" w:rsidP="00FB410F"/>
    <w:p w:rsidR="005F1FFC" w:rsidRDefault="00F42C7B" w:rsidP="00AC1DD5">
      <w:pPr>
        <w:pStyle w:val="berschrift21"/>
      </w:pPr>
      <w:bookmarkStart w:id="32" w:name="_Toc440814139"/>
      <w:bookmarkStart w:id="33" w:name="_Toc321140625"/>
      <w:r>
        <w:t xml:space="preserve">3.1 </w:t>
      </w:r>
      <w:r w:rsidR="00EC2995">
        <w:t>Abweichungen vom Entwurf</w:t>
      </w:r>
      <w:bookmarkEnd w:id="32"/>
    </w:p>
    <w:p w:rsidR="00DC5FAC" w:rsidRPr="00DC5FAC" w:rsidRDefault="00DC5FAC" w:rsidP="00DC5FAC">
      <w:pPr>
        <w:rPr>
          <w:b/>
          <w:u w:val="single"/>
        </w:rPr>
      </w:pPr>
      <w:r w:rsidRPr="00DC5FAC">
        <w:rPr>
          <w:b/>
          <w:u w:val="single"/>
        </w:rPr>
        <w:t>Zu 1.4.6:</w:t>
      </w:r>
    </w:p>
    <w:p w:rsidR="00DC5FAC" w:rsidRDefault="00DC5FAC" w:rsidP="00DC5FAC">
      <w:r>
        <w:t>Statt der Backend-Logik mit JavaScript haben wir uns dann doch für PHP entschieden, da Thomas hier schon Vorkenntnisse mitbrachte und der Server auf dem die Anwendung läuft PHP unterstützt, jedoch kein Node.js.</w:t>
      </w:r>
    </w:p>
    <w:p w:rsidR="00AC1DD5" w:rsidRDefault="00DC5FAC" w:rsidP="00DC5FAC">
      <w:r>
        <w:t>Wir setzten PHP ein, indem wir Anfragen vom JavaScript an PHP Dateien senden, welche dann Daten aus der DB holen und sie zurückliefern.</w:t>
      </w:r>
    </w:p>
    <w:p w:rsidR="00E53B36" w:rsidRDefault="00E53B36" w:rsidP="00DC5FAC"/>
    <w:p w:rsidR="00E53B36" w:rsidRPr="00AC1DD5" w:rsidRDefault="00E53B36" w:rsidP="00DC5FAC"/>
    <w:p w:rsidR="00F42C7B" w:rsidRDefault="00F42C7B" w:rsidP="00F42C7B">
      <w:pPr>
        <w:pStyle w:val="berschrift21"/>
      </w:pPr>
      <w:bookmarkStart w:id="34" w:name="_Toc440814140"/>
      <w:r>
        <w:t xml:space="preserve">3.2 </w:t>
      </w:r>
      <w:r w:rsidR="00EC2995">
        <w:t>Programmlogik</w:t>
      </w:r>
      <w:bookmarkEnd w:id="34"/>
    </w:p>
    <w:p w:rsidR="00E53B36" w:rsidRPr="00E53B36" w:rsidRDefault="00E53B36" w:rsidP="00E53B36"/>
    <w:p w:rsidR="00DA71B9" w:rsidRDefault="00DC5FAC" w:rsidP="00F42C7B">
      <w:r>
        <w:rPr>
          <w:noProof/>
        </w:rPr>
        <w:drawing>
          <wp:inline distT="0" distB="0" distL="0" distR="0" wp14:anchorId="4F4B12AE" wp14:editId="0E188032">
            <wp:extent cx="5204460" cy="79629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mlogik.png"/>
                    <pic:cNvPicPr/>
                  </pic:nvPicPr>
                  <pic:blipFill>
                    <a:blip r:embed="rId13"/>
                    <a:stretch>
                      <a:fillRect/>
                    </a:stretch>
                  </pic:blipFill>
                  <pic:spPr>
                    <a:xfrm>
                      <a:off x="0" y="0"/>
                      <a:ext cx="5204460" cy="796290"/>
                    </a:xfrm>
                    <a:prstGeom prst="rect">
                      <a:avLst/>
                    </a:prstGeom>
                  </pic:spPr>
                </pic:pic>
              </a:graphicData>
            </a:graphic>
          </wp:inline>
        </w:drawing>
      </w:r>
    </w:p>
    <w:p w:rsidR="00E53B36" w:rsidRPr="00303A13" w:rsidRDefault="00E53B36" w:rsidP="00F42C7B"/>
    <w:p w:rsidR="00F42C7B" w:rsidRPr="00303A13" w:rsidRDefault="00F42C7B" w:rsidP="00F42C7B">
      <w:pPr>
        <w:pStyle w:val="berschrift21"/>
      </w:pPr>
      <w:bookmarkStart w:id="35" w:name="_Toc440814141"/>
      <w:r>
        <w:t xml:space="preserve">3.3 </w:t>
      </w:r>
      <w:r w:rsidR="00EC2995">
        <w:t>Einschränkunge</w:t>
      </w:r>
      <w:r w:rsidR="002E695C">
        <w:t>n</w:t>
      </w:r>
      <w:bookmarkEnd w:id="35"/>
    </w:p>
    <w:p w:rsidR="00F42C7B" w:rsidRDefault="002E695C" w:rsidP="00F42C7B">
      <w:r>
        <w:t>Im Moment kann man das Profilbild noch nicht ändern. Es war zwar keine Forderung seitens der Aufgabenstellung, wir hätten es aber gerne mit integriert. Voraussetzung wäre ein FTP Upload gewesen mit Rechtevergabe bzw. Beschränkung für ein entsprechendes Verzeichnis. Diese Implementierung hätte uns zusätzlich mehr Zeit gekostet die am Ende einfach nicht mehr zur Verfügung stand.</w:t>
      </w:r>
    </w:p>
    <w:p w:rsidR="002E695C" w:rsidRDefault="002E695C" w:rsidP="00F42C7B">
      <w:r>
        <w:t>Eine weitere Einschränkung hatten wir seitens des Providers für den Webspace. T-Online stellt mit dem Webspace zwar auch eine MySQL Datenbank zur Verfügung, aber beschränkt die Engine ausschließlich auf die Nutzung von MyISAM bzw. verbietet die Umstellung auf InnoDB. Damit waren Funktionalitäten wie Foreign-Keys für die Verknüpfung der Tabellen miteinander nicht möglich, was eine andere Art der Datenabfragen bedurfte.</w:t>
      </w:r>
    </w:p>
    <w:p w:rsidR="00BD6479" w:rsidRDefault="00BD6479" w:rsidP="00F42C7B">
      <w:r>
        <w:t>Ebenso hatten wir angedacht, dass man Kontakte zu seinen eigenen Events einladen kann, jedoch reicht die aktuelle Funktionalität nur insoweit, dass man selbst die Events seiner Kontakte sehen und an diesen teilnehmen kann.</w:t>
      </w:r>
    </w:p>
    <w:p w:rsidR="00E53B36" w:rsidRDefault="00E53B36" w:rsidP="00F42C7B"/>
    <w:p w:rsidR="00F42C7B" w:rsidRPr="00303A13" w:rsidRDefault="00F42C7B" w:rsidP="00F42C7B">
      <w:pPr>
        <w:pStyle w:val="berschrift21"/>
      </w:pPr>
      <w:bookmarkStart w:id="36" w:name="_Toc440814142"/>
      <w:r>
        <w:t xml:space="preserve">3.4 </w:t>
      </w:r>
      <w:r w:rsidR="00EC2995">
        <w:t>Quellcode</w:t>
      </w:r>
      <w:bookmarkEnd w:id="36"/>
    </w:p>
    <w:bookmarkEnd w:id="33"/>
    <w:p w:rsidR="008968D6" w:rsidRDefault="00170CB4" w:rsidP="00170CB4">
      <w:r>
        <w:t>Der Quellcode befindet sich mit in dem Archiv, deshalb wird er hier nicht noch mal zusätzlich aufgeführt.</w:t>
      </w:r>
    </w:p>
    <w:p w:rsidR="00E53B36" w:rsidRDefault="00E53B36" w:rsidP="00170CB4"/>
    <w:p w:rsidR="00E53B36" w:rsidRDefault="00E53B36" w:rsidP="00170CB4"/>
    <w:p w:rsidR="005F1C8B" w:rsidRDefault="005F1C8B" w:rsidP="005F1C8B">
      <w:pPr>
        <w:pStyle w:val="berschrift21"/>
      </w:pPr>
      <w:bookmarkStart w:id="37" w:name="_Toc440814143"/>
      <w:r>
        <w:lastRenderedPageBreak/>
        <w:t>3.5 Installation</w:t>
      </w:r>
      <w:bookmarkEnd w:id="37"/>
    </w:p>
    <w:p w:rsidR="005F1C8B" w:rsidRDefault="005F1C8B" w:rsidP="005F1C8B">
      <w:pPr>
        <w:pStyle w:val="Listenabsatz"/>
        <w:numPr>
          <w:ilvl w:val="0"/>
          <w:numId w:val="26"/>
        </w:numPr>
      </w:pPr>
      <w:r>
        <w:t>Voraussetzung: Node.js und Grunt müssen installiert sein</w:t>
      </w:r>
    </w:p>
    <w:p w:rsidR="005F1C8B" w:rsidRDefault="005F1C8B" w:rsidP="00BD6479">
      <w:pPr>
        <w:pStyle w:val="Listenabsatz"/>
        <w:numPr>
          <w:ilvl w:val="0"/>
          <w:numId w:val="26"/>
        </w:numPr>
      </w:pPr>
      <w:r>
        <w:t>Datenbank muss vorhanden sein (siehe Exportdatei) -&gt; in der config.php kann man die Einstellungen zur DB machen</w:t>
      </w:r>
    </w:p>
    <w:p w:rsidR="005F1C8B" w:rsidRDefault="005F1C8B" w:rsidP="00BD6479">
      <w:pPr>
        <w:pStyle w:val="Listenabsatz"/>
        <w:numPr>
          <w:ilvl w:val="0"/>
          <w:numId w:val="26"/>
        </w:numPr>
      </w:pPr>
      <w:r>
        <w:t>Es muss ein PHP Server laufen</w:t>
      </w:r>
    </w:p>
    <w:p w:rsidR="005F1C8B" w:rsidRDefault="005F1C8B" w:rsidP="00BD6479">
      <w:pPr>
        <w:pStyle w:val="Listenabsatz"/>
        <w:numPr>
          <w:ilvl w:val="0"/>
          <w:numId w:val="26"/>
        </w:numPr>
      </w:pPr>
      <w:r>
        <w:t>Im Verzeichnis wo das Gruntfile liegt, einfach "npm install" ausführen</w:t>
      </w:r>
    </w:p>
    <w:p w:rsidR="005F1C8B" w:rsidRDefault="005F1C8B" w:rsidP="00BD6479">
      <w:pPr>
        <w:pStyle w:val="Listenabsatz"/>
        <w:numPr>
          <w:ilvl w:val="0"/>
          <w:numId w:val="26"/>
        </w:numPr>
      </w:pPr>
      <w:r>
        <w:t>dann "grunt" ausführen (hbs und less werden kompiliert) (Es wird ein lokaler Server gestartet, das ist nur für Entwicklung)</w:t>
      </w:r>
    </w:p>
    <w:p w:rsidR="005F1C8B" w:rsidRDefault="005F1C8B" w:rsidP="00BD6479">
      <w:pPr>
        <w:pStyle w:val="Listenabsatz"/>
        <w:numPr>
          <w:ilvl w:val="0"/>
          <w:numId w:val="26"/>
        </w:numPr>
      </w:pPr>
      <w:r>
        <w:t>Hat man den grunt einmal gestartet und die Dateien kompiliert, dann kann man "grunt copy" ausführen</w:t>
      </w:r>
    </w:p>
    <w:p w:rsidR="005F1C8B" w:rsidRDefault="005F1C8B" w:rsidP="00BD6479">
      <w:pPr>
        <w:pStyle w:val="Listenabsatz"/>
        <w:numPr>
          <w:ilvl w:val="0"/>
          <w:numId w:val="26"/>
        </w:numPr>
      </w:pPr>
      <w:r>
        <w:t>Dadurch liegen nun ALLE benötigten Dateien im .tmp Verzeichnis, so wie sie auf den PHP Server geladen und dort ausgeführt werden können</w:t>
      </w:r>
    </w:p>
    <w:p w:rsidR="000C0F22" w:rsidRDefault="000C0F22" w:rsidP="000C0F22">
      <w:pPr>
        <w:pStyle w:val="berschrift11"/>
      </w:pPr>
      <w:bookmarkStart w:id="38" w:name="_Toc440814144"/>
      <w:r>
        <w:lastRenderedPageBreak/>
        <w:t xml:space="preserve">4. </w:t>
      </w:r>
      <w:r w:rsidR="0010548D">
        <w:t>Schlusswort</w:t>
      </w:r>
      <w:bookmarkEnd w:id="38"/>
    </w:p>
    <w:p w:rsidR="0010548D" w:rsidRDefault="0010548D" w:rsidP="000C0F22"/>
    <w:p w:rsidR="000C0F22" w:rsidRDefault="0010548D" w:rsidP="000C0F22">
      <w:r>
        <w:t>Die Arbeit an diesem Projekt hat uns dreien sehr viel Spaß gemacht. Es gab viele kopfzerbrechende Momente, aber für alle aufkommenden Probleme haben wir früher oder später eine Lösung gefunden.</w:t>
      </w:r>
    </w:p>
    <w:p w:rsidR="0010548D" w:rsidRDefault="0010548D" w:rsidP="000C0F22">
      <w:r>
        <w:t xml:space="preserve">Von Anfang an waren wir mit voller Begeisterung dabei und haben schnell entdeckt, wie viel Potential so ein Portal bieten kann – wir haben das Portal, so wie es im aktuellen Zustand zum Zeitpunkt der Abgabe mit diesem Dokument ist, auf einem Webspace von T-Online hochgeladen, sodass es öffentlich zur Verfügung steht. Man kann sie unter der Domain </w:t>
      </w:r>
      <w:hyperlink r:id="rId14" w:history="1">
        <w:r w:rsidRPr="0075232E">
          <w:rPr>
            <w:rStyle w:val="Hyperlink"/>
          </w:rPr>
          <w:t>http://www.comeet.eu</w:t>
        </w:r>
      </w:hyperlink>
      <w:r>
        <w:t xml:space="preserve"> erreichen.</w:t>
      </w:r>
    </w:p>
    <w:p w:rsidR="0010548D" w:rsidRDefault="0010548D" w:rsidP="000C0F22">
      <w:r>
        <w:t>Wir haben noch viele Ideen und Funktionen, die man in dieser Webseite einbauen könnte, jedoch reichte dafür die vorgegebene Zeit nicht aus. Sollte es unsere Zeit zulassen, so haben wir die Motivation, das Portal mit der Zeit um weitere Funktionen zu ergänzen.</w:t>
      </w:r>
    </w:p>
    <w:p w:rsidR="004977FD" w:rsidRDefault="004C55B5" w:rsidP="004977FD">
      <w:r>
        <w:t>- Folgt -   ;</w:t>
      </w:r>
      <w:r w:rsidR="004977FD">
        <w:t>-</w:t>
      </w:r>
      <w:r>
        <w:t>)</w:t>
      </w:r>
    </w:p>
    <w:p w:rsidR="004977FD" w:rsidRPr="000C0F22" w:rsidRDefault="004977FD" w:rsidP="004977FD"/>
    <w:sectPr w:rsidR="004977FD" w:rsidRPr="000C0F22" w:rsidSect="00794BA1">
      <w:headerReference w:type="default" r:id="rId15"/>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8E3" w:rsidRDefault="00C428E3">
      <w:pPr>
        <w:spacing w:after="0" w:line="240" w:lineRule="auto"/>
      </w:pPr>
      <w:r>
        <w:separator/>
      </w:r>
    </w:p>
    <w:p w:rsidR="00C428E3" w:rsidRDefault="00C428E3"/>
    <w:p w:rsidR="00C428E3" w:rsidRDefault="00C428E3"/>
  </w:endnote>
  <w:endnote w:type="continuationSeparator" w:id="0">
    <w:p w:rsidR="00C428E3" w:rsidRDefault="00C428E3">
      <w:pPr>
        <w:spacing w:after="0" w:line="240" w:lineRule="auto"/>
      </w:pPr>
      <w:r>
        <w:continuationSeparator/>
      </w:r>
    </w:p>
    <w:p w:rsidR="00C428E3" w:rsidRDefault="00C428E3"/>
    <w:p w:rsidR="00C428E3" w:rsidRDefault="00C428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8E3" w:rsidRDefault="00C428E3">
      <w:pPr>
        <w:spacing w:after="0" w:line="240" w:lineRule="auto"/>
      </w:pPr>
      <w:r>
        <w:separator/>
      </w:r>
    </w:p>
    <w:p w:rsidR="00C428E3" w:rsidRDefault="00C428E3"/>
    <w:p w:rsidR="00C428E3" w:rsidRDefault="00C428E3"/>
  </w:footnote>
  <w:footnote w:type="continuationSeparator" w:id="0">
    <w:p w:rsidR="00C428E3" w:rsidRDefault="00C428E3">
      <w:pPr>
        <w:spacing w:after="0" w:line="240" w:lineRule="auto"/>
      </w:pPr>
      <w:r>
        <w:continuationSeparator/>
      </w:r>
    </w:p>
    <w:p w:rsidR="00C428E3" w:rsidRDefault="00C428E3"/>
    <w:p w:rsidR="00C428E3" w:rsidRDefault="00C428E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BD6479">
      <w:trPr>
        <w:trHeight w:hRule="exact" w:val="720"/>
        <w:jc w:val="right"/>
      </w:trPr>
      <w:tc>
        <w:tcPr>
          <w:tcW w:w="2088" w:type="dxa"/>
          <w:vAlign w:val="bottom"/>
        </w:tcPr>
        <w:p w:rsidR="00BD6479" w:rsidRDefault="00BD6479">
          <w:pPr>
            <w:pStyle w:val="Seite"/>
          </w:pPr>
        </w:p>
      </w:tc>
      <w:tc>
        <w:tcPr>
          <w:tcW w:w="288" w:type="dxa"/>
          <w:shd w:val="clear" w:color="auto" w:fill="auto"/>
          <w:vAlign w:val="bottom"/>
        </w:tcPr>
        <w:p w:rsidR="00BD6479" w:rsidRDefault="00BD6479"/>
      </w:tc>
      <w:tc>
        <w:tcPr>
          <w:tcW w:w="8424" w:type="dxa"/>
          <w:vAlign w:val="bottom"/>
        </w:tcPr>
        <w:p w:rsidR="00BD6479" w:rsidRDefault="00BD6479">
          <w:pPr>
            <w:pStyle w:val="Info-berschrift"/>
          </w:pPr>
          <w:r>
            <w:t>Inhaltsverzeichnis</w:t>
          </w:r>
        </w:p>
      </w:tc>
    </w:tr>
    <w:tr w:rsidR="00BD6479">
      <w:trPr>
        <w:trHeight w:hRule="exact" w:val="86"/>
        <w:jc w:val="right"/>
      </w:trPr>
      <w:tc>
        <w:tcPr>
          <w:tcW w:w="2088" w:type="dxa"/>
          <w:shd w:val="clear" w:color="auto" w:fill="000000" w:themeFill="text1"/>
        </w:tcPr>
        <w:p w:rsidR="00BD6479" w:rsidRDefault="00BD6479">
          <w:pPr>
            <w:pStyle w:val="Kopfzeile1"/>
          </w:pPr>
        </w:p>
      </w:tc>
      <w:tc>
        <w:tcPr>
          <w:tcW w:w="288" w:type="dxa"/>
          <w:shd w:val="clear" w:color="auto" w:fill="auto"/>
        </w:tcPr>
        <w:p w:rsidR="00BD6479" w:rsidRDefault="00BD6479">
          <w:pPr>
            <w:pStyle w:val="Kopfzeile1"/>
          </w:pPr>
        </w:p>
      </w:tc>
      <w:tc>
        <w:tcPr>
          <w:tcW w:w="8424" w:type="dxa"/>
          <w:shd w:val="clear" w:color="auto" w:fill="000000" w:themeFill="text1"/>
        </w:tcPr>
        <w:p w:rsidR="00BD6479" w:rsidRDefault="00BD6479">
          <w:pPr>
            <w:pStyle w:val="Kopfzeile1"/>
          </w:pPr>
        </w:p>
      </w:tc>
    </w:tr>
  </w:tbl>
  <w:p w:rsidR="00BD6479" w:rsidRDefault="00BD6479">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BD6479" w:rsidRPr="00303A13">
      <w:trPr>
        <w:trHeight w:hRule="exact" w:val="720"/>
        <w:jc w:val="right"/>
      </w:trPr>
      <w:tc>
        <w:tcPr>
          <w:tcW w:w="2088" w:type="dxa"/>
          <w:vAlign w:val="bottom"/>
        </w:tcPr>
        <w:p w:rsidR="00BD6479" w:rsidRDefault="00BD6479">
          <w:pPr>
            <w:pStyle w:val="Seite"/>
          </w:pPr>
          <w:r>
            <w:t xml:space="preserve">Seite </w:t>
          </w:r>
          <w:r>
            <w:fldChar w:fldCharType="begin"/>
          </w:r>
          <w:r>
            <w:instrText xml:space="preserve"> Page \# 0# </w:instrText>
          </w:r>
          <w:r>
            <w:fldChar w:fldCharType="separate"/>
          </w:r>
          <w:r w:rsidR="007B6339">
            <w:rPr>
              <w:noProof/>
            </w:rPr>
            <w:t>18</w:t>
          </w:r>
          <w:r>
            <w:fldChar w:fldCharType="end"/>
          </w:r>
        </w:p>
      </w:tc>
      <w:tc>
        <w:tcPr>
          <w:tcW w:w="288" w:type="dxa"/>
          <w:vAlign w:val="bottom"/>
        </w:tcPr>
        <w:p w:rsidR="00BD6479" w:rsidRDefault="00BD6479"/>
      </w:tc>
      <w:tc>
        <w:tcPr>
          <w:tcW w:w="8424" w:type="dxa"/>
          <w:vAlign w:val="bottom"/>
        </w:tcPr>
        <w:p w:rsidR="00BD6479" w:rsidRPr="00303A13" w:rsidRDefault="00BD6479" w:rsidP="00D937CD">
          <w:pPr>
            <w:pStyle w:val="Info-berschrift"/>
          </w:pPr>
          <w:r>
            <w:fldChar w:fldCharType="begin"/>
          </w:r>
          <w:r w:rsidRPr="00303A13">
            <w:instrText xml:space="preserve"> If </w:instrText>
          </w:r>
          <w:r w:rsidR="00C428E3">
            <w:fldChar w:fldCharType="begin"/>
          </w:r>
          <w:r w:rsidR="00C428E3">
            <w:instrText xml:space="preserve"> STYLEREF  "Überschrift 11"  \* MER</w:instrText>
          </w:r>
          <w:r w:rsidR="00C428E3">
            <w:instrText xml:space="preserve">GEFORMAT </w:instrText>
          </w:r>
          <w:r w:rsidR="00C428E3">
            <w:fldChar w:fldCharType="separate"/>
          </w:r>
          <w:r w:rsidR="007B6339">
            <w:rPr>
              <w:noProof/>
            </w:rPr>
            <w:instrText>3. Implementierung</w:instrText>
          </w:r>
          <w:r w:rsidR="00C428E3">
            <w:rPr>
              <w:noProof/>
            </w:rPr>
            <w:fldChar w:fldCharType="end"/>
          </w:r>
          <w:r w:rsidRPr="00303A13">
            <w:instrText>&lt;&gt; “Error*” “</w:instrText>
          </w:r>
          <w:r w:rsidR="00C428E3">
            <w:fldChar w:fldCharType="begin"/>
          </w:r>
          <w:r w:rsidR="00C428E3">
            <w:instrText xml:space="preserve"> STYLEREF  "Überschrift 11"  \* MERGEFORMAT </w:instrText>
          </w:r>
          <w:r w:rsidR="00C428E3">
            <w:fldChar w:fldCharType="separate"/>
          </w:r>
          <w:r w:rsidR="007B6339">
            <w:rPr>
              <w:noProof/>
            </w:rPr>
            <w:instrText>3. Implementierung</w:instrText>
          </w:r>
          <w:r w:rsidR="00C428E3">
            <w:rPr>
              <w:noProof/>
            </w:rPr>
            <w:fldChar w:fldCharType="end"/>
          </w:r>
          <w:r w:rsidRPr="00303A13">
            <w:instrText xml:space="preserve"> </w:instrText>
          </w:r>
          <w:r>
            <w:fldChar w:fldCharType="separate"/>
          </w:r>
          <w:r w:rsidR="007B6339">
            <w:rPr>
              <w:noProof/>
            </w:rPr>
            <w:t>3. Implementierung</w:t>
          </w:r>
          <w:r w:rsidR="007B6339" w:rsidRPr="00303A13">
            <w:rPr>
              <w:noProof/>
            </w:rPr>
            <w:t xml:space="preserve"> </w:t>
          </w:r>
          <w:r>
            <w:fldChar w:fldCharType="end"/>
          </w:r>
        </w:p>
      </w:tc>
    </w:tr>
    <w:tr w:rsidR="00BD6479" w:rsidRPr="00303A13">
      <w:trPr>
        <w:trHeight w:hRule="exact" w:val="86"/>
        <w:jc w:val="right"/>
      </w:trPr>
      <w:tc>
        <w:tcPr>
          <w:tcW w:w="2088" w:type="dxa"/>
          <w:shd w:val="clear" w:color="auto" w:fill="000000" w:themeFill="text1"/>
        </w:tcPr>
        <w:p w:rsidR="00BD6479" w:rsidRPr="00303A13" w:rsidRDefault="00BD6479">
          <w:pPr>
            <w:rPr>
              <w:sz w:val="10"/>
            </w:rPr>
          </w:pPr>
        </w:p>
      </w:tc>
      <w:tc>
        <w:tcPr>
          <w:tcW w:w="288" w:type="dxa"/>
        </w:tcPr>
        <w:p w:rsidR="00BD6479" w:rsidRPr="00303A13" w:rsidRDefault="00BD6479">
          <w:pPr>
            <w:rPr>
              <w:sz w:val="10"/>
            </w:rPr>
          </w:pPr>
        </w:p>
      </w:tc>
      <w:tc>
        <w:tcPr>
          <w:tcW w:w="8424" w:type="dxa"/>
          <w:shd w:val="clear" w:color="auto" w:fill="000000" w:themeFill="text1"/>
        </w:tcPr>
        <w:p w:rsidR="00BD6479" w:rsidRPr="00303A13" w:rsidRDefault="00BD6479">
          <w:pPr>
            <w:rPr>
              <w:sz w:val="10"/>
            </w:rPr>
          </w:pPr>
        </w:p>
      </w:tc>
    </w:tr>
  </w:tbl>
  <w:p w:rsidR="00BD6479" w:rsidRPr="00303A13" w:rsidRDefault="00BD647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09F53C72"/>
    <w:multiLevelType w:val="hybridMultilevel"/>
    <w:tmpl w:val="14BCF09A"/>
    <w:lvl w:ilvl="0" w:tplc="6B5ADCEE">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4" w15:restartNumberingAfterBreak="0">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F10076"/>
    <w:multiLevelType w:val="hybridMultilevel"/>
    <w:tmpl w:val="D86AE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6D4323"/>
    <w:multiLevelType w:val="hybridMultilevel"/>
    <w:tmpl w:val="2FCE72E8"/>
    <w:lvl w:ilvl="0" w:tplc="F6AE0D0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CA072DF"/>
    <w:multiLevelType w:val="hybridMultilevel"/>
    <w:tmpl w:val="F470F1B8"/>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20" w15:restartNumberingAfterBreak="0">
    <w:nsid w:val="79C96CD7"/>
    <w:multiLevelType w:val="hybridMultilevel"/>
    <w:tmpl w:val="8610A91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1" w15:restartNumberingAfterBreak="0">
    <w:nsid w:val="7D4D4B5B"/>
    <w:multiLevelType w:val="hybridMultilevel"/>
    <w:tmpl w:val="37BA5D78"/>
    <w:lvl w:ilvl="0" w:tplc="19960B8C">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2" w15:restartNumberingAfterBreak="0">
    <w:nsid w:val="7E42074D"/>
    <w:multiLevelType w:val="hybridMultilevel"/>
    <w:tmpl w:val="6D9C6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6"/>
  </w:num>
  <w:num w:numId="4">
    <w:abstractNumId w:val="0"/>
    <w:lvlOverride w:ilvl="0">
      <w:startOverride w:val="1"/>
    </w:lvlOverride>
  </w:num>
  <w:num w:numId="5">
    <w:abstractNumId w:val="0"/>
    <w:lvlOverride w:ilvl="0">
      <w:startOverride w:val="1"/>
    </w:lvlOverride>
  </w:num>
  <w:num w:numId="6">
    <w:abstractNumId w:val="2"/>
  </w:num>
  <w:num w:numId="7">
    <w:abstractNumId w:val="9"/>
  </w:num>
  <w:num w:numId="8">
    <w:abstractNumId w:val="3"/>
  </w:num>
  <w:num w:numId="9">
    <w:abstractNumId w:val="19"/>
  </w:num>
  <w:num w:numId="10">
    <w:abstractNumId w:val="17"/>
  </w:num>
  <w:num w:numId="11">
    <w:abstractNumId w:val="13"/>
  </w:num>
  <w:num w:numId="12">
    <w:abstractNumId w:val="18"/>
  </w:num>
  <w:num w:numId="13">
    <w:abstractNumId w:val="7"/>
  </w:num>
  <w:num w:numId="14">
    <w:abstractNumId w:val="23"/>
  </w:num>
  <w:num w:numId="15">
    <w:abstractNumId w:val="5"/>
  </w:num>
  <w:num w:numId="16">
    <w:abstractNumId w:val="10"/>
  </w:num>
  <w:num w:numId="17">
    <w:abstractNumId w:val="12"/>
  </w:num>
  <w:num w:numId="18">
    <w:abstractNumId w:val="11"/>
  </w:num>
  <w:num w:numId="19">
    <w:abstractNumId w:val="8"/>
  </w:num>
  <w:num w:numId="20">
    <w:abstractNumId w:val="15"/>
  </w:num>
  <w:num w:numId="21">
    <w:abstractNumId w:val="4"/>
  </w:num>
  <w:num w:numId="22">
    <w:abstractNumId w:val="20"/>
  </w:num>
  <w:num w:numId="23">
    <w:abstractNumId w:val="21"/>
  </w:num>
  <w:num w:numId="24">
    <w:abstractNumId w:val="16"/>
  </w:num>
  <w:num w:numId="25">
    <w:abstractNumId w:val="22"/>
  </w:num>
  <w:num w:numId="26">
    <w:abstractNumId w:val="1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27D3D"/>
    <w:rsid w:val="0003171F"/>
    <w:rsid w:val="0003287A"/>
    <w:rsid w:val="00043A96"/>
    <w:rsid w:val="000511B7"/>
    <w:rsid w:val="0005322A"/>
    <w:rsid w:val="00054C57"/>
    <w:rsid w:val="00067C4A"/>
    <w:rsid w:val="00080078"/>
    <w:rsid w:val="00084E12"/>
    <w:rsid w:val="000865F0"/>
    <w:rsid w:val="000B39F9"/>
    <w:rsid w:val="000C0F22"/>
    <w:rsid w:val="000C2465"/>
    <w:rsid w:val="000C3CE3"/>
    <w:rsid w:val="000C4904"/>
    <w:rsid w:val="000E074B"/>
    <w:rsid w:val="000E2C03"/>
    <w:rsid w:val="000E308D"/>
    <w:rsid w:val="000F4458"/>
    <w:rsid w:val="000F4D30"/>
    <w:rsid w:val="0010548D"/>
    <w:rsid w:val="00106560"/>
    <w:rsid w:val="001066F4"/>
    <w:rsid w:val="00115BEE"/>
    <w:rsid w:val="00125A5C"/>
    <w:rsid w:val="00141B0F"/>
    <w:rsid w:val="0014447C"/>
    <w:rsid w:val="00145D9F"/>
    <w:rsid w:val="00170CB4"/>
    <w:rsid w:val="00185601"/>
    <w:rsid w:val="001A1A7A"/>
    <w:rsid w:val="001A1B0E"/>
    <w:rsid w:val="001A38BA"/>
    <w:rsid w:val="001B2361"/>
    <w:rsid w:val="001B6016"/>
    <w:rsid w:val="001E5098"/>
    <w:rsid w:val="001F549C"/>
    <w:rsid w:val="002038D3"/>
    <w:rsid w:val="00243272"/>
    <w:rsid w:val="0024769A"/>
    <w:rsid w:val="00253858"/>
    <w:rsid w:val="002617E7"/>
    <w:rsid w:val="00261A9D"/>
    <w:rsid w:val="0026610E"/>
    <w:rsid w:val="0027766F"/>
    <w:rsid w:val="002870DD"/>
    <w:rsid w:val="002974AE"/>
    <w:rsid w:val="002A1121"/>
    <w:rsid w:val="002B1FEE"/>
    <w:rsid w:val="002C1C12"/>
    <w:rsid w:val="002D3A72"/>
    <w:rsid w:val="002E2E80"/>
    <w:rsid w:val="002E695C"/>
    <w:rsid w:val="002F1D9C"/>
    <w:rsid w:val="002F3BA8"/>
    <w:rsid w:val="00303A13"/>
    <w:rsid w:val="00331533"/>
    <w:rsid w:val="00333F58"/>
    <w:rsid w:val="00335AD3"/>
    <w:rsid w:val="00347940"/>
    <w:rsid w:val="003522B6"/>
    <w:rsid w:val="00353A8D"/>
    <w:rsid w:val="003545D6"/>
    <w:rsid w:val="0035678E"/>
    <w:rsid w:val="00371E05"/>
    <w:rsid w:val="003737FB"/>
    <w:rsid w:val="00373BDA"/>
    <w:rsid w:val="003B08D6"/>
    <w:rsid w:val="003C039E"/>
    <w:rsid w:val="003C1F44"/>
    <w:rsid w:val="003C3C7F"/>
    <w:rsid w:val="003D0B69"/>
    <w:rsid w:val="003D434A"/>
    <w:rsid w:val="003D439C"/>
    <w:rsid w:val="003E1D4D"/>
    <w:rsid w:val="003F1C9C"/>
    <w:rsid w:val="00411506"/>
    <w:rsid w:val="00414CF5"/>
    <w:rsid w:val="00416484"/>
    <w:rsid w:val="00422CA2"/>
    <w:rsid w:val="00424537"/>
    <w:rsid w:val="004515E0"/>
    <w:rsid w:val="00463E7D"/>
    <w:rsid w:val="004723F9"/>
    <w:rsid w:val="00472C78"/>
    <w:rsid w:val="0047383C"/>
    <w:rsid w:val="004856CE"/>
    <w:rsid w:val="004977FD"/>
    <w:rsid w:val="004A00C1"/>
    <w:rsid w:val="004A6248"/>
    <w:rsid w:val="004C45F8"/>
    <w:rsid w:val="004C55B5"/>
    <w:rsid w:val="004F085A"/>
    <w:rsid w:val="005004E2"/>
    <w:rsid w:val="00521BD7"/>
    <w:rsid w:val="00527B7D"/>
    <w:rsid w:val="00570453"/>
    <w:rsid w:val="00572C63"/>
    <w:rsid w:val="00580DF4"/>
    <w:rsid w:val="00594D5B"/>
    <w:rsid w:val="005A20A0"/>
    <w:rsid w:val="005B0A78"/>
    <w:rsid w:val="005B56ED"/>
    <w:rsid w:val="005B7B8E"/>
    <w:rsid w:val="005C00C0"/>
    <w:rsid w:val="005C1BF4"/>
    <w:rsid w:val="005D7F61"/>
    <w:rsid w:val="005E2E7B"/>
    <w:rsid w:val="005E7552"/>
    <w:rsid w:val="005F1C8B"/>
    <w:rsid w:val="005F1FFC"/>
    <w:rsid w:val="005F20EE"/>
    <w:rsid w:val="005F6852"/>
    <w:rsid w:val="00607946"/>
    <w:rsid w:val="00612FE4"/>
    <w:rsid w:val="006204D4"/>
    <w:rsid w:val="00623DAC"/>
    <w:rsid w:val="0063030F"/>
    <w:rsid w:val="006306DF"/>
    <w:rsid w:val="00642B01"/>
    <w:rsid w:val="0064618A"/>
    <w:rsid w:val="0065577C"/>
    <w:rsid w:val="00660C9F"/>
    <w:rsid w:val="00662971"/>
    <w:rsid w:val="0066559F"/>
    <w:rsid w:val="0068081B"/>
    <w:rsid w:val="006871DD"/>
    <w:rsid w:val="006A08FA"/>
    <w:rsid w:val="006A4E8A"/>
    <w:rsid w:val="006A4FD7"/>
    <w:rsid w:val="006B384E"/>
    <w:rsid w:val="006D4EE6"/>
    <w:rsid w:val="006E271B"/>
    <w:rsid w:val="006E3155"/>
    <w:rsid w:val="006F2CA8"/>
    <w:rsid w:val="006F531A"/>
    <w:rsid w:val="006F6BF6"/>
    <w:rsid w:val="00701AEF"/>
    <w:rsid w:val="0070689E"/>
    <w:rsid w:val="00706A16"/>
    <w:rsid w:val="007072EB"/>
    <w:rsid w:val="0071213C"/>
    <w:rsid w:val="00713AE9"/>
    <w:rsid w:val="00717A81"/>
    <w:rsid w:val="0072697D"/>
    <w:rsid w:val="00736CBA"/>
    <w:rsid w:val="00743549"/>
    <w:rsid w:val="00751CED"/>
    <w:rsid w:val="007521B5"/>
    <w:rsid w:val="00752509"/>
    <w:rsid w:val="00765471"/>
    <w:rsid w:val="00765DD2"/>
    <w:rsid w:val="00774633"/>
    <w:rsid w:val="00794BA1"/>
    <w:rsid w:val="007972F6"/>
    <w:rsid w:val="007B5D7B"/>
    <w:rsid w:val="007B6339"/>
    <w:rsid w:val="007B7653"/>
    <w:rsid w:val="007C1130"/>
    <w:rsid w:val="007D30EB"/>
    <w:rsid w:val="007E0842"/>
    <w:rsid w:val="007E1F3F"/>
    <w:rsid w:val="007F24F1"/>
    <w:rsid w:val="007F54E8"/>
    <w:rsid w:val="007F6127"/>
    <w:rsid w:val="00803C50"/>
    <w:rsid w:val="00805440"/>
    <w:rsid w:val="0080578C"/>
    <w:rsid w:val="00826C27"/>
    <w:rsid w:val="00837E09"/>
    <w:rsid w:val="00842337"/>
    <w:rsid w:val="00843416"/>
    <w:rsid w:val="00855B4F"/>
    <w:rsid w:val="00860859"/>
    <w:rsid w:val="00875040"/>
    <w:rsid w:val="008912D5"/>
    <w:rsid w:val="00894487"/>
    <w:rsid w:val="008968D6"/>
    <w:rsid w:val="008A3525"/>
    <w:rsid w:val="008A565B"/>
    <w:rsid w:val="008B0F60"/>
    <w:rsid w:val="008B0FF2"/>
    <w:rsid w:val="008C5A15"/>
    <w:rsid w:val="008F02E9"/>
    <w:rsid w:val="00901104"/>
    <w:rsid w:val="0090724D"/>
    <w:rsid w:val="009139A7"/>
    <w:rsid w:val="00924AB7"/>
    <w:rsid w:val="009320FB"/>
    <w:rsid w:val="009376CA"/>
    <w:rsid w:val="00972FE5"/>
    <w:rsid w:val="00975031"/>
    <w:rsid w:val="0098086D"/>
    <w:rsid w:val="00994135"/>
    <w:rsid w:val="009979BF"/>
    <w:rsid w:val="009A0B7F"/>
    <w:rsid w:val="009B0134"/>
    <w:rsid w:val="009B0760"/>
    <w:rsid w:val="009F26ED"/>
    <w:rsid w:val="00A16CEA"/>
    <w:rsid w:val="00A30110"/>
    <w:rsid w:val="00A37257"/>
    <w:rsid w:val="00A637EA"/>
    <w:rsid w:val="00A64108"/>
    <w:rsid w:val="00A64B44"/>
    <w:rsid w:val="00A650E8"/>
    <w:rsid w:val="00A91320"/>
    <w:rsid w:val="00A97A43"/>
    <w:rsid w:val="00AC1DD5"/>
    <w:rsid w:val="00AC2182"/>
    <w:rsid w:val="00AC4838"/>
    <w:rsid w:val="00AC5595"/>
    <w:rsid w:val="00AC7F2E"/>
    <w:rsid w:val="00AD47FB"/>
    <w:rsid w:val="00AE2C94"/>
    <w:rsid w:val="00AF191F"/>
    <w:rsid w:val="00B314B4"/>
    <w:rsid w:val="00B514A8"/>
    <w:rsid w:val="00B521FC"/>
    <w:rsid w:val="00B858DA"/>
    <w:rsid w:val="00B94E25"/>
    <w:rsid w:val="00BB3F4C"/>
    <w:rsid w:val="00BB50A1"/>
    <w:rsid w:val="00BC7B9E"/>
    <w:rsid w:val="00BD2143"/>
    <w:rsid w:val="00BD6479"/>
    <w:rsid w:val="00BE331C"/>
    <w:rsid w:val="00BF5BAA"/>
    <w:rsid w:val="00BF6160"/>
    <w:rsid w:val="00C00EBB"/>
    <w:rsid w:val="00C3445E"/>
    <w:rsid w:val="00C35619"/>
    <w:rsid w:val="00C36B3D"/>
    <w:rsid w:val="00C37993"/>
    <w:rsid w:val="00C428E3"/>
    <w:rsid w:val="00C53769"/>
    <w:rsid w:val="00C570B7"/>
    <w:rsid w:val="00C83D59"/>
    <w:rsid w:val="00C84F22"/>
    <w:rsid w:val="00C90226"/>
    <w:rsid w:val="00C91539"/>
    <w:rsid w:val="00C91CFC"/>
    <w:rsid w:val="00C92A2A"/>
    <w:rsid w:val="00CA1AA0"/>
    <w:rsid w:val="00CA57A9"/>
    <w:rsid w:val="00CB046A"/>
    <w:rsid w:val="00CB0F3F"/>
    <w:rsid w:val="00CB1AB0"/>
    <w:rsid w:val="00CB2365"/>
    <w:rsid w:val="00CD24E1"/>
    <w:rsid w:val="00CE39BA"/>
    <w:rsid w:val="00CF6CFE"/>
    <w:rsid w:val="00D1295F"/>
    <w:rsid w:val="00D277A7"/>
    <w:rsid w:val="00D3279F"/>
    <w:rsid w:val="00D368AF"/>
    <w:rsid w:val="00D37159"/>
    <w:rsid w:val="00D4433F"/>
    <w:rsid w:val="00D475C0"/>
    <w:rsid w:val="00D767EE"/>
    <w:rsid w:val="00D83FCA"/>
    <w:rsid w:val="00D859F7"/>
    <w:rsid w:val="00D937CD"/>
    <w:rsid w:val="00DA71B9"/>
    <w:rsid w:val="00DB0F78"/>
    <w:rsid w:val="00DC3BE9"/>
    <w:rsid w:val="00DC567C"/>
    <w:rsid w:val="00DC5FAC"/>
    <w:rsid w:val="00DD2C91"/>
    <w:rsid w:val="00DD72DF"/>
    <w:rsid w:val="00DD77C7"/>
    <w:rsid w:val="00DF3501"/>
    <w:rsid w:val="00E1476B"/>
    <w:rsid w:val="00E22B3A"/>
    <w:rsid w:val="00E23F10"/>
    <w:rsid w:val="00E24C9F"/>
    <w:rsid w:val="00E3322F"/>
    <w:rsid w:val="00E35CDF"/>
    <w:rsid w:val="00E40CA5"/>
    <w:rsid w:val="00E45972"/>
    <w:rsid w:val="00E46DC4"/>
    <w:rsid w:val="00E52C54"/>
    <w:rsid w:val="00E53B36"/>
    <w:rsid w:val="00E54972"/>
    <w:rsid w:val="00E62926"/>
    <w:rsid w:val="00E67F63"/>
    <w:rsid w:val="00E90634"/>
    <w:rsid w:val="00E90C51"/>
    <w:rsid w:val="00E9670C"/>
    <w:rsid w:val="00E97796"/>
    <w:rsid w:val="00EB4AEE"/>
    <w:rsid w:val="00EC2995"/>
    <w:rsid w:val="00ED2AB4"/>
    <w:rsid w:val="00ED4B46"/>
    <w:rsid w:val="00EE7C00"/>
    <w:rsid w:val="00EF1AB8"/>
    <w:rsid w:val="00F15815"/>
    <w:rsid w:val="00F369C7"/>
    <w:rsid w:val="00F42C7B"/>
    <w:rsid w:val="00F55A99"/>
    <w:rsid w:val="00F76C94"/>
    <w:rsid w:val="00F81C7E"/>
    <w:rsid w:val="00F9714D"/>
    <w:rsid w:val="00FA2060"/>
    <w:rsid w:val="00FB25BA"/>
    <w:rsid w:val="00FB410F"/>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4E2DF7"/>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bushell/Pikaday"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omeet.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221741"/>
    <w:rsid w:val="00336C7D"/>
    <w:rsid w:val="00356270"/>
    <w:rsid w:val="00373E8D"/>
    <w:rsid w:val="003F0E01"/>
    <w:rsid w:val="004A0FFF"/>
    <w:rsid w:val="00603D3A"/>
    <w:rsid w:val="00624B99"/>
    <w:rsid w:val="006475D5"/>
    <w:rsid w:val="006A675B"/>
    <w:rsid w:val="00724439"/>
    <w:rsid w:val="0074704A"/>
    <w:rsid w:val="007C6851"/>
    <w:rsid w:val="00836C0F"/>
    <w:rsid w:val="00896AA7"/>
    <w:rsid w:val="008F7CE3"/>
    <w:rsid w:val="00913842"/>
    <w:rsid w:val="009529DC"/>
    <w:rsid w:val="00956CF1"/>
    <w:rsid w:val="009E6B6A"/>
    <w:rsid w:val="009F49C8"/>
    <w:rsid w:val="00A63E58"/>
    <w:rsid w:val="00B16DF0"/>
    <w:rsid w:val="00B52D81"/>
    <w:rsid w:val="00B77459"/>
    <w:rsid w:val="00BC05EC"/>
    <w:rsid w:val="00CD4459"/>
    <w:rsid w:val="00CF44B2"/>
    <w:rsid w:val="00D56F2E"/>
    <w:rsid w:val="00DD2429"/>
    <w:rsid w:val="00E227FB"/>
    <w:rsid w:val="00E23CDF"/>
    <w:rsid w:val="00EE3C2A"/>
    <w:rsid w:val="00F42A7C"/>
    <w:rsid w:val="00F7448E"/>
    <w:rsid w:val="00F86C98"/>
    <w:rsid w:val="00FD008E"/>
    <w:rsid w:val="00FD5A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5F19BFA5-390F-4CF2-9ACC-1BDC4459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1</Pages>
  <Words>3403</Words>
  <Characters>21442</Characters>
  <Application>Microsoft Office Word</Application>
  <DocSecurity>0</DocSecurity>
  <Lines>178</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 Programmierung</vt:lpstr>
      <vt:lpstr/>
    </vt:vector>
  </TitlesOfParts>
  <Company>Comeet</Company>
  <LinksUpToDate>false</LinksUpToDate>
  <CharactersWithSpaces>24796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Programmierung</dc:title>
  <dc:creator>Thomas</dc:creator>
  <cp:keywords/>
  <cp:lastModifiedBy>Thomas Krieger</cp:lastModifiedBy>
  <cp:revision>201</cp:revision>
  <cp:lastPrinted>2016-01-17T16:49:00Z</cp:lastPrinted>
  <dcterms:created xsi:type="dcterms:W3CDTF">2015-01-26T15:10:00Z</dcterms:created>
  <dcterms:modified xsi:type="dcterms:W3CDTF">2016-01-17T16:50:00Z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